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F954C8">
      <w:r>
        <w:rPr>
          <w:noProof/>
          <w:lang w:val="en-US" w:eastAsia="en-US"/>
        </w:rPr>
        <mc:AlternateContent>
          <mc:Choice Requires="wps">
            <w:drawing>
              <wp:anchor distT="0" distB="0" distL="114300" distR="114300" simplePos="0" relativeHeight="251723264" behindDoc="0" locked="0" layoutInCell="1" allowOverlap="1" wp14:anchorId="009CF813" wp14:editId="20E5A5A7">
                <wp:simplePos x="0" y="0"/>
                <wp:positionH relativeFrom="page">
                  <wp:align>right</wp:align>
                </wp:positionH>
                <wp:positionV relativeFrom="paragraph">
                  <wp:posOffset>8553450</wp:posOffset>
                </wp:positionV>
                <wp:extent cx="5197642" cy="48387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7642"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DDDDDD" w:themeColor="background2"/>
                                <w:sz w:val="36"/>
                              </w:rPr>
                              <w:alias w:val="Asunto"/>
                              <w:id w:val="712245752"/>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F954C8" w:rsidP="00576B14">
                                <w:pPr>
                                  <w:ind w:left="426"/>
                                  <w:jc w:val="right"/>
                                  <w:rPr>
                                    <w:color w:val="DDDDDD" w:themeColor="background2"/>
                                    <w:sz w:val="28"/>
                                  </w:rPr>
                                </w:pPr>
                                <w:r>
                                  <w:rPr>
                                    <w:color w:val="DDDDDD" w:themeColor="background2"/>
                                    <w:sz w:val="36"/>
                                  </w:rPr>
                                  <w:t>Autores: Cristiand Claros y Oscar Benites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CF813" id="_x0000_t202" coordsize="21600,21600" o:spt="202" path="m,l,21600r21600,l21600,xe">
                <v:stroke joinstyle="miter"/>
                <v:path gradientshapeok="t" o:connecttype="rect"/>
              </v:shapetype>
              <v:shape id="Text Box 4" o:spid="_x0000_s1026" type="#_x0000_t202" style="position:absolute;margin-left:358.05pt;margin-top:673.5pt;width:409.25pt;height:38.1pt;z-index:251723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9R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" filled="f" stroked="f">
                <v:textbox>
                  <w:txbxContent>
                    <w:sdt>
                      <w:sdtPr>
                        <w:rPr>
                          <w:color w:val="DDDDDD" w:themeColor="background2"/>
                          <w:sz w:val="36"/>
                        </w:rPr>
                        <w:alias w:val="Asunto"/>
                        <w:id w:val="712245752"/>
                        <w:dataBinding w:prefixMappings="xmlns:ns0='http://purl.org/dc/elements/1.1/' xmlns:ns1='http://schemas.openxmlformats.org/package/2006/metadata/core-properties' " w:xpath="/ns1:coreProperties[1]/ns0:subject[1]" w:storeItemID="{6C3C8BC8-F283-45AE-878A-BAB7291924A1}"/>
                        <w:text/>
                      </w:sdtPr>
                      <w:sdtEndPr/>
                      <w:sdtContent>
                        <w:p w:rsidR="00576B14" w:rsidRPr="00923642" w:rsidRDefault="00F954C8" w:rsidP="00576B14">
                          <w:pPr>
                            <w:ind w:left="426"/>
                            <w:jc w:val="right"/>
                            <w:rPr>
                              <w:color w:val="DDDDDD" w:themeColor="background2"/>
                              <w:sz w:val="28"/>
                            </w:rPr>
                          </w:pPr>
                          <w:r>
                            <w:rPr>
                              <w:color w:val="DDDDDD" w:themeColor="background2"/>
                              <w:sz w:val="36"/>
                            </w:rPr>
                            <w:t>Autores: Cristiand Claros y Oscar Benites</w:t>
                          </w:r>
                        </w:p>
                      </w:sdtContent>
                    </w:sdt>
                  </w:txbxContent>
                </v:textbox>
                <w10:wrap anchorx="page"/>
              </v:shape>
            </w:pict>
          </mc:Fallback>
        </mc:AlternateContent>
      </w:r>
      <w:r w:rsidRPr="00E42FC7">
        <w:rPr>
          <w:noProof/>
          <w:lang w:val="en-US" w:eastAsia="en-US"/>
        </w:rPr>
        <w:drawing>
          <wp:anchor distT="0" distB="0" distL="114300" distR="114300" simplePos="0" relativeHeight="251737600" behindDoc="1" locked="0" layoutInCell="1" allowOverlap="1" wp14:anchorId="6E956635" wp14:editId="747EF5CA">
            <wp:simplePos x="0" y="0"/>
            <wp:positionH relativeFrom="column">
              <wp:posOffset>-2500947</wp:posOffset>
            </wp:positionH>
            <wp:positionV relativeFrom="paragraph">
              <wp:posOffset>-462598</wp:posOffset>
            </wp:positionV>
            <wp:extent cx="12037060" cy="8950677"/>
            <wp:effectExtent l="0" t="0" r="2858" b="0"/>
            <wp:wrapNone/>
            <wp:docPr id="1" name="Picture 1"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9" cstate="print">
                      <a:clrChange>
                        <a:clrFrom>
                          <a:srgbClr val="1F1F1F"/>
                        </a:clrFrom>
                        <a:clrTo>
                          <a:srgbClr val="1F1F1F">
                            <a:alpha val="0"/>
                          </a:srgbClr>
                        </a:clrTo>
                      </a:clrChange>
                      <a:extLst>
                        <a:ext uri="{28A0092B-C50C-407E-A947-70E740481C1C}">
                          <a14:useLocalDpi xmlns:a14="http://schemas.microsoft.com/office/drawing/2010/main" val="0"/>
                        </a:ext>
                      </a:extLst>
                    </a:blip>
                    <a:srcRect t="10879" r="31761" b="-1049"/>
                    <a:stretch/>
                  </pic:blipFill>
                  <pic:spPr bwMode="auto">
                    <a:xfrm rot="5400000" flipH="1">
                      <a:off x="0" y="0"/>
                      <a:ext cx="12037060" cy="89506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46464" behindDoc="0" locked="0" layoutInCell="1" allowOverlap="1" wp14:anchorId="188B4FF5" wp14:editId="3387231A">
                <wp:simplePos x="0" y="0"/>
                <wp:positionH relativeFrom="column">
                  <wp:posOffset>-393065</wp:posOffset>
                </wp:positionH>
                <wp:positionV relativeFrom="paragraph">
                  <wp:posOffset>6186805</wp:posOffset>
                </wp:positionV>
                <wp:extent cx="7242175" cy="33655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AA7A46" w:rsidRDefault="00642DAB" w:rsidP="00923642">
                            <w:pPr>
                              <w:ind w:right="47"/>
                              <w:rPr>
                                <w:color w:val="D9D9D9" w:themeColor="background1" w:themeShade="D9"/>
                                <w:sz w:val="32"/>
                              </w:rPr>
                            </w:pPr>
                            <w:sdt>
                              <w:sdtPr>
                                <w:rPr>
                                  <w:color w:val="D9D9D9" w:themeColor="background1" w:themeShade="D9"/>
                                  <w:sz w:val="32"/>
                                </w:rPr>
                                <w:alias w:val="Publish Date"/>
                                <w:tag w:val=""/>
                                <w:id w:val="742070398"/>
                                <w:dataBinding w:prefixMappings="xmlns:ns0='http://schemas.microsoft.com/office/2006/coverPageProps' " w:xpath="/ns0:CoverPageProperties[1]/ns0:PublishDate[1]" w:storeItemID="{55AF091B-3C7A-41E3-B477-F2FDAA23CFDA}"/>
                                <w:date w:fullDate="2019-07-15T00:00:00Z">
                                  <w:dateFormat w:val="dd/MM/yyyy"/>
                                  <w:lid w:val="es-AR"/>
                                  <w:storeMappedDataAs w:val="dateTime"/>
                                  <w:calendar w:val="gregorian"/>
                                </w:date>
                              </w:sdtPr>
                              <w:sdtEndPr/>
                              <w:sdtContent>
                                <w:r w:rsidR="00F954C8">
                                  <w:rPr>
                                    <w:color w:val="D9D9D9" w:themeColor="background1" w:themeShade="D9"/>
                                    <w:sz w:val="32"/>
                                  </w:rPr>
                                  <w:t>15/07/2019</w:t>
                                </w:r>
                              </w:sdtContent>
                            </w:sdt>
                          </w:p>
                          <w:p w:rsidR="00C001DA" w:rsidRPr="00576B14" w:rsidRDefault="00C001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B4FF5" id="Rectangle 14" o:spid="_x0000_s1027" style="position:absolute;margin-left:-30.95pt;margin-top:487.15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" filled="f" stroked="f">
                <v:textbox>
                  <w:txbxContent>
                    <w:p w:rsidR="00C001DA" w:rsidRPr="00AA7A46" w:rsidRDefault="00642DAB" w:rsidP="00923642">
                      <w:pPr>
                        <w:ind w:right="47"/>
                        <w:rPr>
                          <w:color w:val="D9D9D9" w:themeColor="background1" w:themeShade="D9"/>
                          <w:sz w:val="32"/>
                        </w:rPr>
                      </w:pPr>
                      <w:sdt>
                        <w:sdtPr>
                          <w:rPr>
                            <w:color w:val="D9D9D9" w:themeColor="background1" w:themeShade="D9"/>
                            <w:sz w:val="32"/>
                          </w:rPr>
                          <w:alias w:val="Publish Date"/>
                          <w:tag w:val=""/>
                          <w:id w:val="742070398"/>
                          <w:dataBinding w:prefixMappings="xmlns:ns0='http://schemas.microsoft.com/office/2006/coverPageProps' " w:xpath="/ns0:CoverPageProperties[1]/ns0:PublishDate[1]" w:storeItemID="{55AF091B-3C7A-41E3-B477-F2FDAA23CFDA}"/>
                          <w:date w:fullDate="2019-07-15T00:00:00Z">
                            <w:dateFormat w:val="dd/MM/yyyy"/>
                            <w:lid w:val="es-AR"/>
                            <w:storeMappedDataAs w:val="dateTime"/>
                            <w:calendar w:val="gregorian"/>
                          </w:date>
                        </w:sdtPr>
                        <w:sdtEndPr/>
                        <w:sdtContent>
                          <w:r w:rsidR="00F954C8">
                            <w:rPr>
                              <w:color w:val="D9D9D9" w:themeColor="background1" w:themeShade="D9"/>
                              <w:sz w:val="32"/>
                            </w:rPr>
                            <w:t>15/07/2019</w:t>
                          </w:r>
                        </w:sdtContent>
                      </w:sdt>
                    </w:p>
                    <w:p w:rsidR="00C001DA" w:rsidRPr="00576B14" w:rsidRDefault="00C001DA" w:rsidP="00576B14">
                      <w:pPr>
                        <w:ind w:right="47"/>
                        <w:jc w:val="right"/>
                        <w:rPr>
                          <w:color w:val="D9D9D9" w:themeColor="background1" w:themeShade="D9"/>
                          <w:sz w:val="4"/>
                        </w:rPr>
                      </w:pPr>
                    </w:p>
                  </w:txbxContent>
                </v:textbox>
              </v:rect>
            </w:pict>
          </mc:Fallback>
        </mc:AlternateContent>
      </w:r>
      <w:r>
        <w:rPr>
          <w:noProof/>
          <w:color w:val="FFFFFF" w:themeColor="background1"/>
          <w:lang w:val="en-US" w:eastAsia="en-US"/>
        </w:rPr>
        <mc:AlternateContent>
          <mc:Choice Requires="wps">
            <w:drawing>
              <wp:anchor distT="0" distB="0" distL="114300" distR="114300" simplePos="0" relativeHeight="251670016" behindDoc="0" locked="0" layoutInCell="1" allowOverlap="1" wp14:anchorId="49B1BCAE" wp14:editId="42A03E85">
                <wp:simplePos x="0" y="0"/>
                <wp:positionH relativeFrom="column">
                  <wp:posOffset>-569595</wp:posOffset>
                </wp:positionH>
                <wp:positionV relativeFrom="paragraph">
                  <wp:posOffset>228600</wp:posOffset>
                </wp:positionV>
                <wp:extent cx="3971925" cy="35052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505200"/>
                        </a:xfrm>
                        <a:prstGeom prst="rect">
                          <a:avLst/>
                        </a:prstGeom>
                        <a:noFill/>
                        <a:ln>
                          <a:noFill/>
                        </a:ln>
                        <a:effectLst/>
                        <a:extLst/>
                      </wps:spPr>
                      <wps:txbx>
                        <w:txbxContent>
                          <w:p w:rsidR="00C001DA" w:rsidRPr="00F954C8" w:rsidRDefault="00642DAB" w:rsidP="00F954C8">
                            <w:pPr>
                              <w:jc w:val="center"/>
                              <w:rPr>
                                <w:color w:val="FFE9CA" w:themeColor="accent3" w:themeTint="33"/>
                                <w:sz w:val="72"/>
                                <w:szCs w:val="72"/>
                              </w:rPr>
                            </w:pPr>
                            <w:sdt>
                              <w:sdtP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alias w:val="Título"/>
                                <w:id w:val="-486707709"/>
                                <w:dataBinding w:prefixMappings="xmlns:ns0='http://purl.org/dc/elements/1.1/' xmlns:ns1='http://schemas.openxmlformats.org/package/2006/metadata/core-properties' " w:xpath="/ns1:coreProperties[1]/ns0:title[1]" w:storeItemID="{6C3C8BC8-F283-45AE-878A-BAB7291924A1}"/>
                                <w:text/>
                              </w:sdtPr>
                              <w:sdtEndPr/>
                              <w:sdtContent>
                                <w:r w:rsidR="00415D77">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Manual De Desarrollo Del Proyecto</w:t>
                                </w:r>
                              </w:sdtContent>
                            </w:sdt>
                          </w:p>
                          <w:sdt>
                            <w:sdtP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alias w:val="Título"/>
                              <w:id w:val="-1183125360"/>
                              <w:dataBinding w:prefixMappings="xmlns:ns0='http://purl.org/dc/elements/1.1/' xmlns:ns1='http://schemas.openxmlformats.org/package/2006/metadata/core-properties' " w:xpath="/ns1:coreProperties[1]/ns0:title[1]" w:storeItemID="{6C3C8BC8-F283-45AE-878A-BAB7291924A1}"/>
                              <w:text/>
                            </w:sdtPr>
                            <w:sdtEndPr/>
                            <w:sdtContent>
                              <w:p w:rsidR="00C001DA" w:rsidRPr="00F954C8" w:rsidRDefault="00F954C8" w:rsidP="00F954C8">
                                <w:pPr>
                                  <w:jc w:val="center"/>
                                  <w:rPr>
                                    <w:color w:val="FFE9CA" w:themeColor="accent3" w:themeTint="33"/>
                                    <w:sz w:val="72"/>
                                    <w:szCs w:val="72"/>
                                  </w:rPr>
                                </w:pPr>
                                <w: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Manual De Desarrollo Del P</w:t>
                                </w:r>
                                <w:r w:rsidRPr="00F954C8">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royecto</w:t>
                                </w:r>
                              </w:p>
                            </w:sdtContent>
                          </w:sdt>
                          <w:p w:rsidR="00C001DA" w:rsidRPr="00F954C8" w:rsidRDefault="00C001DA" w:rsidP="00F954C8">
                            <w:pPr>
                              <w:jc w:val="center"/>
                              <w:rPr>
                                <w:color w:val="FFE9CA" w:themeColor="accent3" w:themeTint="33"/>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1BCAE" id="Text Box 2" o:spid="_x0000_s1028" type="#_x0000_t202" style="position:absolute;margin-left:-44.85pt;margin-top:18pt;width:312.75pt;height:27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" filled="f" stroked="f">
                <v:textbox>
                  <w:txbxContent>
                    <w:p w:rsidR="00C001DA" w:rsidRPr="00F954C8" w:rsidRDefault="00642DAB" w:rsidP="00F954C8">
                      <w:pPr>
                        <w:jc w:val="center"/>
                        <w:rPr>
                          <w:color w:val="FFE9CA" w:themeColor="accent3" w:themeTint="33"/>
                          <w:sz w:val="72"/>
                          <w:szCs w:val="72"/>
                        </w:rPr>
                      </w:pPr>
                      <w:sdt>
                        <w:sdtP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alias w:val="Título"/>
                          <w:id w:val="-486707709"/>
                          <w:dataBinding w:prefixMappings="xmlns:ns0='http://purl.org/dc/elements/1.1/' xmlns:ns1='http://schemas.openxmlformats.org/package/2006/metadata/core-properties' " w:xpath="/ns1:coreProperties[1]/ns0:title[1]" w:storeItemID="{6C3C8BC8-F283-45AE-878A-BAB7291924A1}"/>
                          <w:text/>
                        </w:sdtPr>
                        <w:sdtEndPr/>
                        <w:sdtContent>
                          <w:r w:rsidR="00415D77">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Manual De Desarrollo Del Proyecto</w:t>
                          </w:r>
                        </w:sdtContent>
                      </w:sdt>
                    </w:p>
                    <w:sdt>
                      <w:sdtP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alias w:val="Título"/>
                        <w:id w:val="-1183125360"/>
                        <w:dataBinding w:prefixMappings="xmlns:ns0='http://purl.org/dc/elements/1.1/' xmlns:ns1='http://schemas.openxmlformats.org/package/2006/metadata/core-properties' " w:xpath="/ns1:coreProperties[1]/ns0:title[1]" w:storeItemID="{6C3C8BC8-F283-45AE-878A-BAB7291924A1}"/>
                        <w:text/>
                      </w:sdtPr>
                      <w:sdtEndPr/>
                      <w:sdtContent>
                        <w:p w:rsidR="00C001DA" w:rsidRPr="00F954C8" w:rsidRDefault="00F954C8" w:rsidP="00F954C8">
                          <w:pPr>
                            <w:jc w:val="center"/>
                            <w:rPr>
                              <w:color w:val="FFE9CA" w:themeColor="accent3" w:themeTint="33"/>
                              <w:sz w:val="72"/>
                              <w:szCs w:val="72"/>
                            </w:rPr>
                          </w:pPr>
                          <w:r>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Manual De Desarrollo Del P</w:t>
                          </w:r>
                          <w:r w:rsidRPr="00F954C8">
                            <w:rPr>
                              <w:rFonts w:asciiTheme="majorHAnsi" w:hAnsiTheme="majorHAnsi" w:cstheme="majorHAnsi"/>
                              <w:b/>
                              <w:color w:val="FFFFFF" w:themeColor="background1"/>
                              <w:spacing w:val="10"/>
                              <w:sz w:val="96"/>
                              <w:szCs w:val="96"/>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bg1">
                                    <w14:alpha w14:val="5000"/>
                                  </w14:schemeClr>
                                </w14:solidFill>
                              </w14:textFill>
                            </w:rPr>
                            <w:t>royecto</w:t>
                          </w:r>
                        </w:p>
                      </w:sdtContent>
                    </w:sdt>
                    <w:p w:rsidR="00C001DA" w:rsidRPr="00F954C8" w:rsidRDefault="00C001DA" w:rsidP="00F954C8">
                      <w:pPr>
                        <w:jc w:val="center"/>
                        <w:rPr>
                          <w:color w:val="FFE9CA" w:themeColor="accent3" w:themeTint="33"/>
                          <w:sz w:val="72"/>
                          <w:szCs w:val="72"/>
                        </w:rPr>
                      </w:pPr>
                    </w:p>
                  </w:txbxContent>
                </v:textbox>
              </v:shape>
            </w:pict>
          </mc:Fallback>
        </mc:AlternateContent>
      </w:r>
      <w:r w:rsidR="00923642">
        <w:rPr>
          <w:noProof/>
          <w:lang w:val="en-US" w:eastAsia="en-US"/>
        </w:rPr>
        <mc:AlternateContent>
          <mc:Choice Requires="wps">
            <w:drawing>
              <wp:anchor distT="0" distB="0" distL="114300" distR="114300" simplePos="0" relativeHeight="251585018" behindDoc="1" locked="0" layoutInCell="1" allowOverlap="1" wp14:anchorId="45A82E02" wp14:editId="5FF9E4A8">
                <wp:simplePos x="0" y="0"/>
                <wp:positionH relativeFrom="column">
                  <wp:posOffset>-707390</wp:posOffset>
                </wp:positionH>
                <wp:positionV relativeFrom="paragraph">
                  <wp:posOffset>-925005</wp:posOffset>
                </wp:positionV>
                <wp:extent cx="7601986" cy="10684042"/>
                <wp:effectExtent l="0" t="0" r="0" b="3175"/>
                <wp:wrapNone/>
                <wp:docPr id="41" name="Rectangle 41"/>
                <wp:cNvGraphicFramePr/>
                <a:graphic xmlns:a="http://schemas.openxmlformats.org/drawingml/2006/main">
                  <a:graphicData uri="http://schemas.microsoft.com/office/word/2010/wordprocessingShape">
                    <wps:wsp>
                      <wps:cNvSpPr/>
                      <wps:spPr>
                        <a:xfrm>
                          <a:off x="0" y="0"/>
                          <a:ext cx="7601986" cy="1068404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A5F77" id="Rectangle 41" o:spid="_x0000_s1026" style="position:absolute;margin-left:-55.7pt;margin-top:-72.85pt;width:598.6pt;height:841.25pt;z-index:-2517314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" fillcolor="#f69200 [3206]" stroked="f" strokeweight="2pt"/>
            </w:pict>
          </mc:Fallback>
        </mc:AlternateContent>
      </w:r>
      <w:r w:rsidR="00751268">
        <w:rPr>
          <w:noProof/>
          <w:color w:val="FFFFFF" w:themeColor="background1"/>
          <w:lang w:val="en-US" w:eastAsia="en-US"/>
        </w:rPr>
        <mc:AlternateContent>
          <mc:Choice Requires="wps">
            <w:drawing>
              <wp:anchor distT="0" distB="0" distL="114300" distR="114300" simplePos="0" relativeHeight="251593216" behindDoc="0" locked="0" layoutInCell="1" allowOverlap="1" wp14:anchorId="2CBC2B89" wp14:editId="49DEF991">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425C0">
                              <w:rPr>
                                <w:i/>
                                <w:noProof/>
                                <w:color w:val="808080" w:themeColor="background1" w:themeShade="80"/>
                                <w:sz w:val="28"/>
                              </w:rPr>
                              <w:t>2019</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C2B89" id="Text Box 3" o:spid="_x0000_s1029"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R1buQ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AEaR1b&#10;uQIAAMEFAAAOAAAAAAAAAAAAAAAAAC4CAABkcnMvZTJvRG9jLnhtbFBLAQItABQABgAIAAAAIQBU&#10;I1dY4AAAAA0BAAAPAAAAAAAAAAAAAAAAABMFAABkcnMvZG93bnJldi54bWxQSwUGAAAAAAQABADz&#10;AAAAIAYAAAAA&#10;" filled="f" stroked="f">
                <v:textbo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7425C0">
                        <w:rPr>
                          <w:i/>
                          <w:noProof/>
                          <w:color w:val="808080" w:themeColor="background1" w:themeShade="80"/>
                          <w:sz w:val="28"/>
                        </w:rPr>
                        <w:t>2019</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v:textbox>
              </v:shape>
            </w:pict>
          </mc:Fallback>
        </mc:AlternateContent>
      </w:r>
      <w:r w:rsidR="00751268">
        <w:rPr>
          <w:noProof/>
          <w:lang w:val="en-US" w:eastAsia="en-US"/>
        </w:rPr>
        <mc:AlternateContent>
          <mc:Choice Requires="wps">
            <w:drawing>
              <wp:inline distT="0" distB="0" distL="0" distR="0" wp14:anchorId="0A18FE81" wp14:editId="7BE851A2">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20B43"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49523E">
      <w:r>
        <w:rPr>
          <w:noProof/>
          <w:lang w:val="en-US" w:eastAsia="en-US"/>
        </w:rPr>
        <w:lastRenderedPageBreak/>
        <mc:AlternateContent>
          <mc:Choice Requires="wps">
            <w:drawing>
              <wp:anchor distT="0" distB="0" distL="114300" distR="114300" simplePos="0" relativeHeight="251730432" behindDoc="0" locked="0" layoutInCell="1" allowOverlap="1" wp14:anchorId="586E9B4C" wp14:editId="26488841">
                <wp:simplePos x="0" y="0"/>
                <wp:positionH relativeFrom="column">
                  <wp:posOffset>979170</wp:posOffset>
                </wp:positionH>
                <wp:positionV relativeFrom="paragraph">
                  <wp:posOffset>-937895</wp:posOffset>
                </wp:positionV>
                <wp:extent cx="2013585" cy="1009650"/>
                <wp:effectExtent l="0" t="0" r="5715" b="0"/>
                <wp:wrapNone/>
                <wp:docPr id="29" name="Rectangle 29"/>
                <wp:cNvGraphicFramePr/>
                <a:graphic xmlns:a="http://schemas.openxmlformats.org/drawingml/2006/main">
                  <a:graphicData uri="http://schemas.microsoft.com/office/word/2010/wordprocessingShape">
                    <wps:wsp>
                      <wps:cNvSpPr/>
                      <wps:spPr>
                        <a:xfrm>
                          <a:off x="0" y="0"/>
                          <a:ext cx="2013585" cy="100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5B1C8" id="Rectangle 29" o:spid="_x0000_s1026" style="position:absolute;margin-left:77.1pt;margin-top:-73.85pt;width:158.55pt;height:79.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" fillcolor="white [3212]" stroked="f" strokeweight="2pt"/>
            </w:pict>
          </mc:Fallback>
        </mc:AlternateContent>
      </w:r>
    </w:p>
    <w:p w:rsidR="006B6475" w:rsidRPr="006B6475" w:rsidRDefault="00CC717C" w:rsidP="006B6475">
      <w:r>
        <w:rPr>
          <w:noProof/>
          <w:lang w:val="en-US" w:eastAsia="en-US"/>
        </w:rPr>
        <mc:AlternateContent>
          <mc:Choice Requires="wps">
            <w:drawing>
              <wp:anchor distT="0" distB="0" distL="114300" distR="114300" simplePos="0" relativeHeight="251638272" behindDoc="0" locked="0" layoutInCell="1" allowOverlap="1" wp14:anchorId="56C07117" wp14:editId="2FBF578C">
                <wp:simplePos x="0" y="0"/>
                <wp:positionH relativeFrom="column">
                  <wp:posOffset>-55245</wp:posOffset>
                </wp:positionH>
                <wp:positionV relativeFrom="paragraph">
                  <wp:posOffset>102869</wp:posOffset>
                </wp:positionV>
                <wp:extent cx="6468745" cy="1666875"/>
                <wp:effectExtent l="0" t="0" r="0" b="9525"/>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8745" cy="1666875"/>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C001DA" w:rsidRPr="00BD4EA0" w:rsidRDefault="00642DAB" w:rsidP="00D408A4">
                            <w:pPr>
                              <w:pStyle w:val="Ttulo"/>
                              <w:jc w:val="both"/>
                              <w:rPr>
                                <w:rFonts w:cstheme="majorHAnsi"/>
                                <w:color w:val="F69200" w:themeColor="accent3"/>
                                <w:sz w:val="100"/>
                                <w:szCs w:val="100"/>
                                <w:lang w:val="pt-BR"/>
                              </w:rPr>
                            </w:pPr>
                            <w:sdt>
                              <w:sdtPr>
                                <w:rPr>
                                  <w:color w:val="F69200" w:themeColor="accent3"/>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F954C8">
                                  <w:rPr>
                                    <w:color w:val="F69200" w:themeColor="accent3"/>
                                    <w:sz w:val="100"/>
                                    <w:szCs w:val="100"/>
                                    <w:lang w:val="pt-BR"/>
                                  </w:rPr>
                                  <w:t>Manual De Desarrollo Del Proyecto</w:t>
                                </w:r>
                              </w:sdtContent>
                            </w:sdt>
                          </w:p>
                          <w:p w:rsidR="00C001DA" w:rsidRPr="00BD4EA0" w:rsidRDefault="00C001DA" w:rsidP="006B6475">
                            <w:pPr>
                              <w:jc w:val="center"/>
                              <w:rPr>
                                <w:rFonts w:asciiTheme="majorHAnsi" w:hAnsiTheme="majorHAnsi" w:cstheme="majorHAnsi"/>
                                <w:color w:val="F69200" w:themeColor="accent3"/>
                                <w:sz w:val="100"/>
                                <w:szCs w:val="100"/>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6C07117" id="Rectangle 32" o:spid="_x0000_s1030" style="position:absolute;margin-left:-4.35pt;margin-top:8.1pt;width:509.35pt;height:131.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" filled="f" fillcolor="#5a5a5a [2109]" stroked="f" strokeweight="2pt">
                <v:textbox>
                  <w:txbxContent>
                    <w:p w:rsidR="00C001DA" w:rsidRPr="00BD4EA0" w:rsidRDefault="00642DAB" w:rsidP="00D408A4">
                      <w:pPr>
                        <w:pStyle w:val="Ttulo"/>
                        <w:jc w:val="both"/>
                        <w:rPr>
                          <w:rFonts w:cstheme="majorHAnsi"/>
                          <w:color w:val="F69200" w:themeColor="accent3"/>
                          <w:sz w:val="100"/>
                          <w:szCs w:val="100"/>
                          <w:lang w:val="pt-BR"/>
                        </w:rPr>
                      </w:pPr>
                      <w:sdt>
                        <w:sdtPr>
                          <w:rPr>
                            <w:color w:val="F69200" w:themeColor="accent3"/>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F954C8">
                            <w:rPr>
                              <w:color w:val="F69200" w:themeColor="accent3"/>
                              <w:sz w:val="100"/>
                              <w:szCs w:val="100"/>
                              <w:lang w:val="pt-BR"/>
                            </w:rPr>
                            <w:t>Manual De Desarrollo Del Proyecto</w:t>
                          </w:r>
                        </w:sdtContent>
                      </w:sdt>
                    </w:p>
                    <w:p w:rsidR="00C001DA" w:rsidRPr="00BD4EA0" w:rsidRDefault="00C001DA" w:rsidP="006B6475">
                      <w:pPr>
                        <w:jc w:val="center"/>
                        <w:rPr>
                          <w:rFonts w:asciiTheme="majorHAnsi" w:hAnsiTheme="majorHAnsi" w:cstheme="majorHAnsi"/>
                          <w:color w:val="F69200" w:themeColor="accent3"/>
                          <w:sz w:val="100"/>
                          <w:szCs w:val="100"/>
                        </w:rPr>
                      </w:pPr>
                    </w:p>
                  </w:txbxContent>
                </v:textbox>
              </v:rect>
            </w:pict>
          </mc:Fallback>
        </mc:AlternateContent>
      </w:r>
    </w:p>
    <w:p w:rsidR="006B6475" w:rsidRDefault="006B6475" w:rsidP="006B6475"/>
    <w:p w:rsidR="006B6475" w:rsidRDefault="006B6475" w:rsidP="006B6475"/>
    <w:p w:rsidR="006B6475" w:rsidRDefault="006B6475" w:rsidP="006B6475"/>
    <w:p w:rsidR="006B6475" w:rsidRDefault="006B6475" w:rsidP="006B6475"/>
    <w:p w:rsidR="00A910A0" w:rsidRDefault="00A910A0" w:rsidP="006B6475"/>
    <w:p w:rsidR="00A910A0" w:rsidRDefault="00A910A0" w:rsidP="006B6475"/>
    <w:p w:rsidR="0008470B" w:rsidRDefault="0008470B">
      <w:pPr>
        <w:rPr>
          <w:lang w:val="pt-BR"/>
        </w:rPr>
      </w:pPr>
    </w:p>
    <w:p w:rsidR="006B6475" w:rsidRDefault="006B6475" w:rsidP="007742DF">
      <w:pPr>
        <w:jc w:val="center"/>
        <w:rPr>
          <w:lang w:val="pt-BR"/>
        </w:rPr>
      </w:pPr>
    </w:p>
    <w:p w:rsidR="006B6475" w:rsidRDefault="006B6475" w:rsidP="006B6475">
      <w:pPr>
        <w:rPr>
          <w:lang w:val="pt-BR"/>
        </w:rPr>
      </w:pPr>
    </w:p>
    <w:p w:rsidR="006B6475" w:rsidRDefault="006B6475" w:rsidP="0086428F">
      <w:pPr>
        <w:pStyle w:val="Ttulo2"/>
        <w:rPr>
          <w:lang w:val="pt-BR"/>
        </w:rPr>
      </w:pPr>
    </w:p>
    <w:p w:rsidR="00A910A0" w:rsidRDefault="00A910A0" w:rsidP="00A910A0">
      <w:pPr>
        <w:rPr>
          <w:lang w:val="pt-BR" w:eastAsia="es-AR"/>
        </w:rPr>
      </w:pPr>
    </w:p>
    <w:p w:rsidR="00A910A0" w:rsidRPr="00A910A0" w:rsidRDefault="00A910A0" w:rsidP="00A910A0">
      <w:pPr>
        <w:rPr>
          <w:lang w:val="pt-BR" w:eastAsia="es-AR"/>
        </w:rPr>
      </w:pPr>
    </w:p>
    <w:p w:rsidR="006B6475" w:rsidRDefault="006B6475" w:rsidP="006B6475">
      <w:pPr>
        <w:rPr>
          <w:lang w:val="pt-BR"/>
        </w:rPr>
      </w:pPr>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TDC"/>
            <w:rPr>
              <w:lang w:val="pt-BR"/>
            </w:rPr>
          </w:pPr>
          <w:r w:rsidRPr="00FE319B">
            <w:rPr>
              <w:lang w:val="pt-BR"/>
            </w:rPr>
            <w:t>Contenido</w:t>
          </w:r>
        </w:p>
        <w:p w:rsidR="006B6475" w:rsidRDefault="0053624F">
          <w:pPr>
            <w:pStyle w:val="TDC1"/>
            <w:tabs>
              <w:tab w:val="right" w:leader="dot" w:pos="9743"/>
            </w:tabs>
            <w:rPr>
              <w:noProof/>
            </w:rPr>
          </w:pPr>
          <w:r>
            <w:fldChar w:fldCharType="begin"/>
          </w:r>
          <w:r w:rsidR="006B6475">
            <w:instrText xml:space="preserve"> TOC \o "1-3" \h \z \u </w:instrText>
          </w:r>
          <w:r>
            <w:fldChar w:fldCharType="separate"/>
          </w:r>
          <w:hyperlink w:anchor="_Toc379028885" w:history="1">
            <w:r w:rsidR="00D408A4">
              <w:rPr>
                <w:rStyle w:val="Hipervnculo"/>
                <w:noProof/>
                <w:lang w:val="pt-BR"/>
              </w:rPr>
              <w:t>Introducci</w:t>
            </w:r>
            <w:r w:rsidR="00D408A4">
              <w:rPr>
                <w:rStyle w:val="Hipervnculo"/>
                <w:noProof/>
                <w:lang w:val="es-HN"/>
              </w:rPr>
              <w:t>ón</w:t>
            </w:r>
            <w:r w:rsidR="006B6475">
              <w:rPr>
                <w:noProof/>
                <w:webHidden/>
              </w:rPr>
              <w:tab/>
            </w:r>
            <w:r>
              <w:rPr>
                <w:noProof/>
                <w:webHidden/>
              </w:rPr>
              <w:fldChar w:fldCharType="begin"/>
            </w:r>
            <w:r w:rsidR="006B6475">
              <w:rPr>
                <w:noProof/>
                <w:webHidden/>
              </w:rPr>
              <w:instrText xml:space="preserve"> PAGEREF _Toc379028885 \h </w:instrText>
            </w:r>
            <w:r>
              <w:rPr>
                <w:noProof/>
                <w:webHidden/>
              </w:rPr>
            </w:r>
            <w:r>
              <w:rPr>
                <w:noProof/>
                <w:webHidden/>
              </w:rPr>
              <w:fldChar w:fldCharType="separate"/>
            </w:r>
            <w:r w:rsidR="00EE5EF5">
              <w:rPr>
                <w:b/>
                <w:bCs/>
                <w:noProof/>
                <w:webHidden/>
                <w:lang w:val="es-ES"/>
              </w:rPr>
              <w:t>3</w:t>
            </w:r>
            <w:r w:rsidR="00B23251">
              <w:rPr>
                <w:b/>
                <w:bCs/>
                <w:noProof/>
                <w:webHidden/>
                <w:lang w:val="es-ES"/>
              </w:rPr>
              <w:t>.</w:t>
            </w:r>
            <w:r>
              <w:rPr>
                <w:noProof/>
                <w:webHidden/>
              </w:rPr>
              <w:fldChar w:fldCharType="end"/>
            </w:r>
          </w:hyperlink>
        </w:p>
        <w:p w:rsidR="006B6475" w:rsidRDefault="00642DAB">
          <w:pPr>
            <w:pStyle w:val="TDC2"/>
            <w:tabs>
              <w:tab w:val="right" w:leader="dot" w:pos="9743"/>
            </w:tabs>
            <w:rPr>
              <w:noProof/>
            </w:rPr>
          </w:pPr>
          <w:hyperlink w:anchor="_Toc379028886" w:history="1">
            <w:r w:rsidR="007425C0">
              <w:rPr>
                <w:rStyle w:val="Hipervnculo"/>
                <w:noProof/>
                <w:lang w:val="pt-BR"/>
              </w:rPr>
              <w:t>Manual de Desarrollo</w:t>
            </w:r>
            <w:r w:rsidR="006B6475">
              <w:rPr>
                <w:noProof/>
                <w:webHidden/>
              </w:rPr>
              <w:tab/>
            </w:r>
            <w:r w:rsidR="0053624F">
              <w:rPr>
                <w:noProof/>
                <w:webHidden/>
              </w:rPr>
              <w:fldChar w:fldCharType="begin"/>
            </w:r>
            <w:r w:rsidR="006B6475">
              <w:rPr>
                <w:noProof/>
                <w:webHidden/>
              </w:rPr>
              <w:instrText xml:space="preserve"> PAGEREF _Toc379028886 \h </w:instrText>
            </w:r>
            <w:r w:rsidR="0053624F">
              <w:rPr>
                <w:noProof/>
                <w:webHidden/>
              </w:rPr>
            </w:r>
            <w:r w:rsidR="0053624F">
              <w:rPr>
                <w:noProof/>
                <w:webHidden/>
              </w:rPr>
              <w:fldChar w:fldCharType="separate"/>
            </w:r>
            <w:r w:rsidR="00EE5EF5">
              <w:rPr>
                <w:b/>
                <w:bCs/>
                <w:noProof/>
                <w:webHidden/>
                <w:lang w:val="es-ES"/>
              </w:rPr>
              <w:t>4</w:t>
            </w:r>
            <w:r w:rsidR="00C72E9A">
              <w:rPr>
                <w:b/>
                <w:bCs/>
                <w:noProof/>
                <w:webHidden/>
                <w:lang w:val="es-ES"/>
              </w:rPr>
              <w:t>, 5</w:t>
            </w:r>
            <w:r w:rsidR="00B23251">
              <w:rPr>
                <w:b/>
                <w:bCs/>
                <w:noProof/>
                <w:webHidden/>
                <w:lang w:val="es-ES"/>
              </w:rPr>
              <w:t>.</w:t>
            </w:r>
            <w:r w:rsidR="0053624F">
              <w:rPr>
                <w:noProof/>
                <w:webHidden/>
              </w:rPr>
              <w:fldChar w:fldCharType="end"/>
            </w:r>
          </w:hyperlink>
        </w:p>
        <w:p w:rsidR="006B6475" w:rsidRDefault="00642DAB">
          <w:pPr>
            <w:pStyle w:val="TDC3"/>
            <w:tabs>
              <w:tab w:val="right" w:leader="dot" w:pos="9743"/>
            </w:tabs>
            <w:rPr>
              <w:noProof/>
            </w:rPr>
          </w:pPr>
          <w:hyperlink w:anchor="_Toc379028887" w:history="1">
            <w:r w:rsidR="00D408A4">
              <w:rPr>
                <w:rStyle w:val="Hipervnculo"/>
                <w:noProof/>
                <w:lang w:val="pt-BR"/>
              </w:rPr>
              <w:t>Fuentes de Ayuda</w:t>
            </w:r>
            <w:r w:rsidR="006B6475">
              <w:rPr>
                <w:noProof/>
                <w:webHidden/>
              </w:rPr>
              <w:tab/>
            </w:r>
            <w:r w:rsidR="0053624F">
              <w:rPr>
                <w:noProof/>
                <w:webHidden/>
              </w:rPr>
              <w:fldChar w:fldCharType="begin"/>
            </w:r>
            <w:r w:rsidR="006B6475">
              <w:rPr>
                <w:noProof/>
                <w:webHidden/>
              </w:rPr>
              <w:instrText xml:space="preserve"> PAGEREF _Toc379028887 \h </w:instrText>
            </w:r>
            <w:r w:rsidR="0053624F">
              <w:rPr>
                <w:noProof/>
                <w:webHidden/>
              </w:rPr>
            </w:r>
            <w:r w:rsidR="0053624F">
              <w:rPr>
                <w:noProof/>
                <w:webHidden/>
              </w:rPr>
              <w:fldChar w:fldCharType="separate"/>
            </w:r>
            <w:r w:rsidR="00C72E9A">
              <w:rPr>
                <w:b/>
                <w:bCs/>
                <w:noProof/>
                <w:webHidden/>
                <w:lang w:val="es-ES"/>
              </w:rPr>
              <w:t>6</w:t>
            </w:r>
            <w:r w:rsidR="00B23251">
              <w:rPr>
                <w:b/>
                <w:bCs/>
                <w:noProof/>
                <w:webHidden/>
                <w:lang w:val="es-ES"/>
              </w:rPr>
              <w:t>.</w:t>
            </w:r>
            <w:r w:rsidR="0053624F">
              <w:rPr>
                <w:noProof/>
                <w:webHidden/>
              </w:rPr>
              <w:fldChar w:fldCharType="end"/>
            </w:r>
          </w:hyperlink>
        </w:p>
        <w:p w:rsidR="006B6475" w:rsidRDefault="0053624F" w:rsidP="006B6475">
          <w:pPr>
            <w:spacing w:after="0" w:line="240" w:lineRule="auto"/>
          </w:pPr>
          <w:r>
            <w:fldChar w:fldCharType="end"/>
          </w:r>
        </w:p>
      </w:sdtContent>
    </w:sdt>
    <w:p w:rsidR="00934525" w:rsidRDefault="00934525" w:rsidP="00576B14">
      <w:pPr>
        <w:tabs>
          <w:tab w:val="left" w:pos="7742"/>
        </w:tabs>
      </w:pPr>
    </w:p>
    <w:p w:rsidR="00934525" w:rsidRDefault="00934525">
      <w:r>
        <w:br w:type="page"/>
      </w: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F22E5A" w:rsidRDefault="00F22E5A" w:rsidP="00934525">
      <w:pPr>
        <w:jc w:val="center"/>
        <w:rPr>
          <w:b/>
          <w:sz w:val="32"/>
          <w:lang w:val="pt-BR" w:eastAsia="es-AR"/>
        </w:rPr>
      </w:pPr>
    </w:p>
    <w:p w:rsidR="00934525" w:rsidRPr="00934525" w:rsidRDefault="00934525" w:rsidP="00934525">
      <w:pPr>
        <w:jc w:val="center"/>
        <w:rPr>
          <w:b/>
          <w:sz w:val="32"/>
          <w:lang w:val="pt-BR" w:eastAsia="es-AR"/>
        </w:rPr>
      </w:pPr>
      <w:r w:rsidRPr="00934525">
        <w:rPr>
          <w:b/>
          <w:sz w:val="32"/>
          <w:lang w:val="pt-BR" w:eastAsia="es-AR"/>
        </w:rPr>
        <w:t>Introducción</w:t>
      </w:r>
    </w:p>
    <w:p w:rsidR="00934525" w:rsidRPr="00934525" w:rsidRDefault="00934525" w:rsidP="00934525">
      <w:pPr>
        <w:jc w:val="center"/>
        <w:rPr>
          <w:b/>
          <w:sz w:val="36"/>
          <w:lang w:val="pt-BR" w:eastAsia="es-AR"/>
        </w:rPr>
      </w:pPr>
    </w:p>
    <w:p w:rsidR="00934525" w:rsidRDefault="00934525" w:rsidP="00C7196C">
      <w:pPr>
        <w:jc w:val="both"/>
        <w:rPr>
          <w:sz w:val="24"/>
          <w:lang w:val="es-HN"/>
        </w:rPr>
      </w:pPr>
      <w:r w:rsidRPr="00934525">
        <w:rPr>
          <w:sz w:val="24"/>
          <w:lang w:val="es-HN"/>
        </w:rPr>
        <w:t xml:space="preserve">A </w:t>
      </w:r>
      <w:r w:rsidR="00F22E5A" w:rsidRPr="00934525">
        <w:rPr>
          <w:sz w:val="24"/>
          <w:lang w:val="es-HN"/>
        </w:rPr>
        <w:t>continuación,</w:t>
      </w:r>
      <w:r w:rsidRPr="00934525">
        <w:rPr>
          <w:sz w:val="24"/>
          <w:lang w:val="es-HN"/>
        </w:rPr>
        <w:t xml:space="preserve"> </w:t>
      </w:r>
      <w:r>
        <w:rPr>
          <w:sz w:val="24"/>
          <w:lang w:val="es-HN"/>
        </w:rPr>
        <w:t>mostraremos</w:t>
      </w:r>
      <w:r w:rsidRPr="00934525">
        <w:rPr>
          <w:sz w:val="24"/>
          <w:lang w:val="es-HN"/>
        </w:rPr>
        <w:t xml:space="preserve"> </w:t>
      </w:r>
      <w:r>
        <w:rPr>
          <w:sz w:val="24"/>
          <w:lang w:val="es-HN"/>
        </w:rPr>
        <w:t>la forma en que se trabajó en todas las fases que conforman el sistema de control de estacionamiento</w:t>
      </w:r>
      <w:r w:rsidRPr="00934525">
        <w:rPr>
          <w:sz w:val="24"/>
          <w:lang w:val="es-HN"/>
        </w:rPr>
        <w:t>,</w:t>
      </w:r>
      <w:r w:rsidR="00F22E5A">
        <w:rPr>
          <w:sz w:val="24"/>
          <w:lang w:val="es-HN"/>
        </w:rPr>
        <w:t xml:space="preserve"> tanto como</w:t>
      </w:r>
      <w:r w:rsidRPr="00934525">
        <w:rPr>
          <w:sz w:val="24"/>
          <w:lang w:val="es-HN"/>
        </w:rPr>
        <w:t xml:space="preserve"> diseño </w:t>
      </w:r>
      <w:r w:rsidR="00F22E5A">
        <w:rPr>
          <w:sz w:val="24"/>
          <w:lang w:val="es-HN"/>
        </w:rPr>
        <w:t>así mismo como desarrollo.</w:t>
      </w:r>
      <w:r w:rsidRPr="00934525">
        <w:rPr>
          <w:sz w:val="24"/>
          <w:lang w:val="es-HN"/>
        </w:rPr>
        <w:t xml:space="preserve"> </w:t>
      </w:r>
      <w:r w:rsidR="00F22E5A">
        <w:rPr>
          <w:sz w:val="24"/>
          <w:lang w:val="es-HN"/>
        </w:rPr>
        <w:t>En el sistema se solicitó trabajar con las siguientes herramientas: Se</w:t>
      </w:r>
      <w:r w:rsidRPr="00934525">
        <w:rPr>
          <w:sz w:val="24"/>
          <w:lang w:val="es-HN"/>
        </w:rPr>
        <w:t xml:space="preserve"> </w:t>
      </w:r>
      <w:r w:rsidR="00F22E5A" w:rsidRPr="00934525">
        <w:rPr>
          <w:sz w:val="24"/>
          <w:lang w:val="es-HN"/>
        </w:rPr>
        <w:t>requería</w:t>
      </w:r>
      <w:r w:rsidRPr="00934525">
        <w:rPr>
          <w:sz w:val="24"/>
          <w:lang w:val="es-HN"/>
        </w:rPr>
        <w:t xml:space="preserve"> el uso de GIT,</w:t>
      </w:r>
      <w:r w:rsidR="00F22E5A">
        <w:rPr>
          <w:sz w:val="24"/>
          <w:lang w:val="es-HN"/>
        </w:rPr>
        <w:t xml:space="preserve"> </w:t>
      </w:r>
      <w:r w:rsidR="00F22E5A" w:rsidRPr="00934525">
        <w:rPr>
          <w:sz w:val="24"/>
          <w:lang w:val="es-HN"/>
        </w:rPr>
        <w:t>WPF C#,</w:t>
      </w:r>
      <w:r w:rsidR="00F22E5A">
        <w:rPr>
          <w:sz w:val="24"/>
          <w:lang w:val="es-HN"/>
        </w:rPr>
        <w:t xml:space="preserve"> </w:t>
      </w:r>
      <w:r w:rsidRPr="00934525">
        <w:rPr>
          <w:sz w:val="24"/>
          <w:lang w:val="es-HN"/>
        </w:rPr>
        <w:t xml:space="preserve">SQL server, </w:t>
      </w:r>
      <w:r w:rsidR="00F22E5A">
        <w:rPr>
          <w:sz w:val="24"/>
          <w:lang w:val="es-HN"/>
        </w:rPr>
        <w:t>entre otras herramientas con las cuales pudiéramos perfeccionar nuestro sistema de control de estacionamiento.</w:t>
      </w: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F1280F" w:rsidRDefault="00F1280F" w:rsidP="00934525">
      <w:pPr>
        <w:rPr>
          <w:sz w:val="24"/>
          <w:lang w:val="es-HN"/>
        </w:rPr>
      </w:pPr>
    </w:p>
    <w:p w:rsidR="00C7196C" w:rsidRDefault="00C7196C" w:rsidP="00F1280F">
      <w:pPr>
        <w:jc w:val="center"/>
        <w:rPr>
          <w:b/>
          <w:sz w:val="32"/>
          <w:lang w:val="es-HN"/>
        </w:rPr>
      </w:pPr>
    </w:p>
    <w:p w:rsidR="00C7196C" w:rsidRDefault="00C7196C" w:rsidP="00F1280F">
      <w:pPr>
        <w:jc w:val="center"/>
        <w:rPr>
          <w:b/>
          <w:sz w:val="32"/>
          <w:lang w:val="es-HN"/>
        </w:rPr>
      </w:pPr>
    </w:p>
    <w:p w:rsidR="00F1280F" w:rsidRPr="00F1280F" w:rsidRDefault="00F1280F" w:rsidP="00F1280F">
      <w:pPr>
        <w:jc w:val="center"/>
        <w:rPr>
          <w:b/>
          <w:sz w:val="32"/>
          <w:lang w:val="es-HN"/>
        </w:rPr>
      </w:pPr>
      <w:r w:rsidRPr="00F1280F">
        <w:rPr>
          <w:b/>
          <w:sz w:val="32"/>
          <w:lang w:val="es-HN"/>
        </w:rPr>
        <w:t>Manual de Desarrollo</w:t>
      </w:r>
    </w:p>
    <w:p w:rsidR="00F1280F" w:rsidRDefault="00F1280F" w:rsidP="00F1280F">
      <w:pPr>
        <w:rPr>
          <w:lang w:val="es-HN"/>
        </w:rPr>
      </w:pPr>
    </w:p>
    <w:p w:rsidR="00F1280F" w:rsidRPr="000D7677" w:rsidRDefault="007D5072" w:rsidP="004569D3">
      <w:pPr>
        <w:jc w:val="both"/>
        <w:rPr>
          <w:lang w:val="es-HN"/>
        </w:rPr>
      </w:pPr>
      <w:r>
        <w:rPr>
          <w:lang w:val="es-HN"/>
        </w:rPr>
        <w:t>Para poder trabajar de una manera óptima decidimos dividirnos el trabajo en lo que fue la base de datos y el diseño del sistema. Oscar</w:t>
      </w:r>
      <w:r w:rsidR="006D7E88">
        <w:rPr>
          <w:lang w:val="es-HN"/>
        </w:rPr>
        <w:t xml:space="preserve"> se encargó de crear la base de datos,</w:t>
      </w:r>
      <w:r w:rsidR="00F1280F" w:rsidRPr="000D7677">
        <w:rPr>
          <w:lang w:val="es-HN"/>
        </w:rPr>
        <w:t xml:space="preserve"> </w:t>
      </w:r>
      <w:r w:rsidR="006D7E88">
        <w:rPr>
          <w:lang w:val="es-HN"/>
        </w:rPr>
        <w:t>al igual que realizar la conexión. El trabajo de Cristiand fue realizar el diseño de los formularios WPF y encontrar los colores que fuesen agradables antes los ojos del usuario y hacerlos de una manera que el usuario pueda comprender fácil y rápido la funcionalidad del sistema. El Código para el funcionamiento del sistema lo decidimos trabajar juntos. Aunque nos hayamos dividido el trabajo, siempre hubo apoyo de uno en la asignación del otro.</w:t>
      </w:r>
    </w:p>
    <w:p w:rsidR="00F1280F" w:rsidRPr="00EE5EF5" w:rsidRDefault="00F1280F" w:rsidP="00EE5EF5">
      <w:pPr>
        <w:pStyle w:val="Prrafodelista"/>
        <w:numPr>
          <w:ilvl w:val="0"/>
          <w:numId w:val="1"/>
        </w:numPr>
        <w:jc w:val="both"/>
        <w:rPr>
          <w:lang w:val="es-HN"/>
        </w:rPr>
      </w:pPr>
      <w:r w:rsidRPr="00EE5EF5">
        <w:rPr>
          <w:lang w:val="es-HN"/>
        </w:rPr>
        <w:t xml:space="preserve">El día </w:t>
      </w:r>
      <w:r w:rsidR="00EE5EF5" w:rsidRPr="00EE5EF5">
        <w:rPr>
          <w:lang w:val="es-HN"/>
        </w:rPr>
        <w:t>viernes</w:t>
      </w:r>
      <w:r w:rsidRPr="00EE5EF5">
        <w:rPr>
          <w:lang w:val="es-HN"/>
        </w:rPr>
        <w:t xml:space="preserve"> </w:t>
      </w:r>
      <w:r w:rsidR="004569D3" w:rsidRPr="00EE5EF5">
        <w:rPr>
          <w:lang w:val="es-HN"/>
        </w:rPr>
        <w:t>5</w:t>
      </w:r>
      <w:r w:rsidR="006D7E88" w:rsidRPr="00EE5EF5">
        <w:rPr>
          <w:lang w:val="es-HN"/>
        </w:rPr>
        <w:t xml:space="preserve"> de Julio Oscar comenzó la base de datos, en esta ocasión solamente se crearon las tablas y las discutimos juntos para analizarla</w:t>
      </w:r>
      <w:r w:rsidR="00F376B7" w:rsidRPr="00EE5EF5">
        <w:rPr>
          <w:lang w:val="es-HN"/>
        </w:rPr>
        <w:t>s y así saber si</w:t>
      </w:r>
      <w:r w:rsidR="006D7E88" w:rsidRPr="00EE5EF5">
        <w:rPr>
          <w:lang w:val="es-HN"/>
        </w:rPr>
        <w:t xml:space="preserve"> hacían falta campos o si estábamos haciendo redundancia. </w:t>
      </w:r>
      <w:r w:rsidR="00F376B7" w:rsidRPr="00EE5EF5">
        <w:rPr>
          <w:lang w:val="es-HN"/>
        </w:rPr>
        <w:t>Ese mismo día Cristiand se puso a investigar sobre el Material Design para poder tener conocimiento a profundidad y poder aplicarlos en el diseño de los formularios</w:t>
      </w:r>
      <w:r w:rsidR="006D7E88" w:rsidRPr="00EE5EF5">
        <w:rPr>
          <w:lang w:val="es-HN"/>
        </w:rPr>
        <w:t xml:space="preserve"> </w:t>
      </w:r>
      <w:r w:rsidR="00F376B7" w:rsidRPr="00EE5EF5">
        <w:rPr>
          <w:lang w:val="es-HN"/>
        </w:rPr>
        <w:t>y con ello conseguir un mejor aspecto en nuestro sistema.</w:t>
      </w:r>
    </w:p>
    <w:p w:rsidR="00F1280F" w:rsidRPr="000D7677" w:rsidRDefault="004569D3" w:rsidP="004569D3">
      <w:pPr>
        <w:jc w:val="both"/>
        <w:rPr>
          <w:lang w:val="es-HN"/>
        </w:rPr>
      </w:pPr>
      <w:r>
        <w:rPr>
          <w:lang w:val="es-HN"/>
        </w:rPr>
        <w:t xml:space="preserve">Durante el diseño de los formularios se realizaron muchos cambios hasta poder conseguir los </w:t>
      </w:r>
      <w:r w:rsidR="00EE5EF5">
        <w:rPr>
          <w:lang w:val="es-HN"/>
        </w:rPr>
        <w:t>más</w:t>
      </w:r>
      <w:r>
        <w:rPr>
          <w:lang w:val="es-HN"/>
        </w:rPr>
        <w:t xml:space="preserve"> óptimos para cumplir con los requerimientos del sistema</w:t>
      </w:r>
      <w:r w:rsidR="00F1280F" w:rsidRPr="000D7677">
        <w:rPr>
          <w:lang w:val="es-HN"/>
        </w:rPr>
        <w:t>.</w:t>
      </w:r>
    </w:p>
    <w:p w:rsidR="004569D3" w:rsidRDefault="004569D3" w:rsidP="00EE5EF5">
      <w:pPr>
        <w:pStyle w:val="Prrafodelista"/>
        <w:numPr>
          <w:ilvl w:val="0"/>
          <w:numId w:val="1"/>
        </w:numPr>
        <w:jc w:val="both"/>
        <w:rPr>
          <w:lang w:val="es-HN"/>
        </w:rPr>
      </w:pPr>
      <w:r w:rsidRPr="00EE5EF5">
        <w:rPr>
          <w:lang w:val="es-HN"/>
        </w:rPr>
        <w:t xml:space="preserve">El día </w:t>
      </w:r>
      <w:r w:rsidR="00031493" w:rsidRPr="00EE5EF5">
        <w:rPr>
          <w:lang w:val="es-HN"/>
        </w:rPr>
        <w:t>sábado</w:t>
      </w:r>
      <w:r w:rsidRPr="00EE5EF5">
        <w:rPr>
          <w:lang w:val="es-HN"/>
        </w:rPr>
        <w:t xml:space="preserve"> 6 de Julio creamos nuestro primer repositorio</w:t>
      </w:r>
      <w:r w:rsidR="00031493" w:rsidRPr="00EE5EF5">
        <w:rPr>
          <w:lang w:val="es-HN"/>
        </w:rPr>
        <w:t xml:space="preserve"> en nuestra primera reunión</w:t>
      </w:r>
      <w:r w:rsidRPr="00EE5EF5">
        <w:rPr>
          <w:lang w:val="es-HN"/>
        </w:rPr>
        <w:t xml:space="preserve">, Siendo Oscar el creador de este repositorio agregó a Cristiand como colaborador, lastimosamente hubo un error con las ramas y no nos </w:t>
      </w:r>
      <w:r w:rsidR="00031493" w:rsidRPr="00EE5EF5">
        <w:rPr>
          <w:lang w:val="es-HN"/>
        </w:rPr>
        <w:t>permitía</w:t>
      </w:r>
      <w:r w:rsidRPr="00EE5EF5">
        <w:rPr>
          <w:lang w:val="es-HN"/>
        </w:rPr>
        <w:t xml:space="preserve"> seguir creando commits.</w:t>
      </w:r>
    </w:p>
    <w:p w:rsidR="00EE5EF5" w:rsidRPr="00EE5EF5" w:rsidRDefault="00EE5EF5" w:rsidP="00EE5EF5">
      <w:pPr>
        <w:pStyle w:val="Prrafodelista"/>
        <w:jc w:val="both"/>
        <w:rPr>
          <w:lang w:val="es-HN"/>
        </w:rPr>
      </w:pPr>
    </w:p>
    <w:p w:rsidR="004569D3" w:rsidRDefault="004569D3" w:rsidP="00EE5EF5">
      <w:pPr>
        <w:pStyle w:val="Prrafodelista"/>
        <w:numPr>
          <w:ilvl w:val="0"/>
          <w:numId w:val="1"/>
        </w:numPr>
        <w:jc w:val="both"/>
        <w:rPr>
          <w:lang w:val="es-HN"/>
        </w:rPr>
      </w:pPr>
      <w:r w:rsidRPr="00EE5EF5">
        <w:rPr>
          <w:lang w:val="es-HN"/>
        </w:rPr>
        <w:t xml:space="preserve">El día </w:t>
      </w:r>
      <w:r w:rsidR="00031493" w:rsidRPr="00EE5EF5">
        <w:rPr>
          <w:lang w:val="es-HN"/>
        </w:rPr>
        <w:t>lunes</w:t>
      </w:r>
      <w:r w:rsidRPr="00EE5EF5">
        <w:rPr>
          <w:lang w:val="es-HN"/>
        </w:rPr>
        <w:t xml:space="preserve"> 8 de Julio Cristiand creó un nuevo repositorio agregando a Oscar como colaborador y en este repositorio es en el cual trabajamos para el resto del sistema.</w:t>
      </w:r>
    </w:p>
    <w:p w:rsidR="00EE5EF5" w:rsidRPr="00EE5EF5" w:rsidRDefault="00EE5EF5" w:rsidP="00EE5EF5">
      <w:pPr>
        <w:pStyle w:val="Prrafodelista"/>
        <w:rPr>
          <w:lang w:val="es-HN"/>
        </w:rPr>
      </w:pPr>
    </w:p>
    <w:p w:rsidR="00EE5EF5" w:rsidRDefault="00EE5EF5" w:rsidP="00EE5EF5">
      <w:pPr>
        <w:pStyle w:val="Prrafodelista"/>
        <w:numPr>
          <w:ilvl w:val="0"/>
          <w:numId w:val="1"/>
        </w:numPr>
        <w:jc w:val="both"/>
        <w:rPr>
          <w:lang w:val="es-HN"/>
        </w:rPr>
      </w:pPr>
      <w:r>
        <w:rPr>
          <w:lang w:val="es-HN"/>
        </w:rPr>
        <w:t xml:space="preserve">El día </w:t>
      </w:r>
      <w:r w:rsidR="00F26FC4">
        <w:rPr>
          <w:lang w:val="es-HN"/>
        </w:rPr>
        <w:t>miércoles 10 de Julio entre ambos logramos crear el trigger de detalle de vehículo, al principio se nos complicó,</w:t>
      </w:r>
      <w:r w:rsidR="00DB16B2">
        <w:rPr>
          <w:lang w:val="es-HN"/>
        </w:rPr>
        <w:t xml:space="preserve"> pero logramos resolverlo.</w:t>
      </w:r>
    </w:p>
    <w:p w:rsidR="00DB16B2" w:rsidRPr="00DB16B2" w:rsidRDefault="00DB16B2" w:rsidP="00DB16B2">
      <w:pPr>
        <w:pStyle w:val="Prrafodelista"/>
        <w:rPr>
          <w:lang w:val="es-HN"/>
        </w:rPr>
      </w:pPr>
    </w:p>
    <w:p w:rsidR="007425C0" w:rsidRDefault="00DB16B2" w:rsidP="007425C0">
      <w:pPr>
        <w:pStyle w:val="Prrafodelista"/>
        <w:numPr>
          <w:ilvl w:val="0"/>
          <w:numId w:val="1"/>
        </w:numPr>
        <w:jc w:val="both"/>
        <w:rPr>
          <w:lang w:val="es-HN"/>
        </w:rPr>
      </w:pPr>
      <w:r>
        <w:rPr>
          <w:lang w:val="es-HN"/>
        </w:rPr>
        <w:t xml:space="preserve">Las próximas reuniones las tuvimos por medio de Zoom, ya que se nos complicó estarnos reuniendo porque Oscar vive en Otoro y era muy complicado estar viniendo a Siguatepeque entonces decidimos trabajar por </w:t>
      </w:r>
      <w:r w:rsidR="007425C0">
        <w:rPr>
          <w:lang w:val="es-HN"/>
        </w:rPr>
        <w:t>medio de esta herramienta. Estas reuniones las hacíamos casi a diario para ir corrigiendo pequeños errores que aún se nos presentaban en la base de datos y en el funcionamiento del diseño, fuimos analizando y viendo que nos hacía falta para cumplir con los requerimientos exigidos.</w:t>
      </w:r>
    </w:p>
    <w:p w:rsidR="007425C0" w:rsidRPr="007425C0" w:rsidRDefault="007425C0" w:rsidP="007425C0">
      <w:pPr>
        <w:pStyle w:val="Prrafodelista"/>
        <w:rPr>
          <w:lang w:val="es-HN"/>
        </w:rPr>
      </w:pPr>
    </w:p>
    <w:p w:rsidR="007425C0" w:rsidRDefault="007425C0" w:rsidP="007425C0">
      <w:pPr>
        <w:pStyle w:val="Prrafodelista"/>
        <w:numPr>
          <w:ilvl w:val="0"/>
          <w:numId w:val="1"/>
        </w:numPr>
        <w:jc w:val="both"/>
        <w:rPr>
          <w:lang w:val="es-HN"/>
        </w:rPr>
      </w:pPr>
      <w:r>
        <w:rPr>
          <w:lang w:val="es-HN"/>
        </w:rPr>
        <w:t>El día jueves 12 de Julio nos reunimos, en esta ocasión logramos hacer funcionar el ingreso de los Vehículos.</w:t>
      </w:r>
    </w:p>
    <w:p w:rsidR="007425C0" w:rsidRPr="007425C0" w:rsidRDefault="007425C0" w:rsidP="007425C0">
      <w:pPr>
        <w:pStyle w:val="Prrafodelista"/>
        <w:rPr>
          <w:lang w:val="es-HN"/>
        </w:rPr>
      </w:pPr>
    </w:p>
    <w:p w:rsidR="007F214B" w:rsidRDefault="007425C0" w:rsidP="007425C0">
      <w:pPr>
        <w:pStyle w:val="Prrafodelista"/>
        <w:numPr>
          <w:ilvl w:val="0"/>
          <w:numId w:val="1"/>
        </w:numPr>
        <w:jc w:val="both"/>
        <w:rPr>
          <w:lang w:val="es-HN"/>
        </w:rPr>
      </w:pPr>
      <w:r>
        <w:rPr>
          <w:lang w:val="es-HN"/>
        </w:rPr>
        <w:t>Durante los días posteriores seguimos trabajando por medio de Zoom y tuvimos la última reunión el día Domingo 14 de Julio</w:t>
      </w:r>
      <w:r w:rsidR="003319B2">
        <w:rPr>
          <w:lang w:val="es-HN"/>
        </w:rPr>
        <w:t xml:space="preserve"> desde las 9:00 A.M.</w:t>
      </w:r>
      <w:r>
        <w:rPr>
          <w:lang w:val="es-HN"/>
        </w:rPr>
        <w:t xml:space="preserve"> en dicha reunión </w:t>
      </w:r>
      <w:r w:rsidR="002D54F1">
        <w:rPr>
          <w:lang w:val="es-HN"/>
        </w:rPr>
        <w:t>logramos arreglar los errores</w:t>
      </w:r>
      <w:r>
        <w:rPr>
          <w:lang w:val="es-HN"/>
        </w:rPr>
        <w:t xml:space="preserve"> que teníamos con los Data Grid que no nos aparecía la información</w:t>
      </w:r>
      <w:r w:rsidR="003319B2">
        <w:rPr>
          <w:lang w:val="es-HN"/>
        </w:rPr>
        <w:t xml:space="preserve">, en esta ocasión estuvimos trabajando hasta las 7 P.M. </w:t>
      </w:r>
    </w:p>
    <w:p w:rsidR="007F214B" w:rsidRPr="007F214B" w:rsidRDefault="007F214B" w:rsidP="007F214B">
      <w:pPr>
        <w:pStyle w:val="Prrafodelista"/>
        <w:rPr>
          <w:lang w:val="es-HN"/>
        </w:rPr>
      </w:pPr>
    </w:p>
    <w:p w:rsidR="007425C0" w:rsidRPr="007425C0" w:rsidRDefault="007F214B" w:rsidP="007F214B">
      <w:pPr>
        <w:pStyle w:val="Prrafodelista"/>
        <w:jc w:val="both"/>
        <w:rPr>
          <w:lang w:val="es-HN"/>
        </w:rPr>
      </w:pPr>
      <w:r>
        <w:rPr>
          <w:lang w:val="es-HN"/>
        </w:rPr>
        <w:t>L</w:t>
      </w:r>
      <w:r w:rsidR="003319B2">
        <w:rPr>
          <w:lang w:val="es-HN"/>
        </w:rPr>
        <w:t xml:space="preserve">uego seguimos trabajando mediante Zoom hasta lograr hacer funcionar el sistema. La parte del código para funcionamiento del sistema lo decidimos hacerlo entre ambos ya que así nos sentíamos más capaces de resolver problemas que se nos presentaran. Fue complicado al principio porque teníamos que estar explicando al otro todo lo que había hecho en el código, pero cuando ya </w:t>
      </w:r>
      <w:r w:rsidR="00C72E9A">
        <w:rPr>
          <w:lang w:val="es-HN"/>
        </w:rPr>
        <w:t>nos dividimos por secciones fue mucho más satisfactorio, la cualquiera duda que la otra tenia nos apoyábamos.</w:t>
      </w:r>
      <w:bookmarkStart w:id="0" w:name="_GoBack"/>
      <w:bookmarkEnd w:id="0"/>
    </w:p>
    <w:p w:rsidR="00F1280F" w:rsidRPr="000D7677" w:rsidRDefault="00F1280F" w:rsidP="00F1280F">
      <w:pPr>
        <w:rPr>
          <w:lang w:val="es-HN"/>
        </w:rPr>
      </w:pPr>
    </w:p>
    <w:p w:rsidR="00F1280F" w:rsidRDefault="00F1280F" w:rsidP="00934525">
      <w:pPr>
        <w:rPr>
          <w:sz w:val="24"/>
          <w:lang w:val="es-HN"/>
        </w:rPr>
      </w:pPr>
    </w:p>
    <w:p w:rsidR="00F1280F" w:rsidRPr="00934525" w:rsidRDefault="00F1280F" w:rsidP="00934525">
      <w:pPr>
        <w:rPr>
          <w:sz w:val="24"/>
          <w:lang w:val="es-HN"/>
        </w:rPr>
      </w:pPr>
    </w:p>
    <w:p w:rsidR="00C72E9A" w:rsidRDefault="00E9533F" w:rsidP="00576B14">
      <w:pPr>
        <w:tabs>
          <w:tab w:val="left" w:pos="7742"/>
        </w:tabs>
      </w:pPr>
      <w:r>
        <w:tab/>
      </w:r>
    </w:p>
    <w:p w:rsidR="00C72E9A" w:rsidRDefault="00C72E9A">
      <w:r>
        <w:br w:type="page"/>
      </w:r>
    </w:p>
    <w:p w:rsidR="00C72E9A" w:rsidRPr="00F1280F" w:rsidRDefault="00C72E9A" w:rsidP="00C72E9A">
      <w:pPr>
        <w:jc w:val="center"/>
        <w:rPr>
          <w:b/>
          <w:sz w:val="32"/>
          <w:lang w:val="es-HN"/>
        </w:rPr>
      </w:pPr>
      <w:r>
        <w:rPr>
          <w:b/>
          <w:sz w:val="32"/>
          <w:lang w:val="es-HN"/>
        </w:rPr>
        <w:lastRenderedPageBreak/>
        <w:t>Fuentes de ayuda</w:t>
      </w:r>
    </w:p>
    <w:p w:rsidR="008C1AAE" w:rsidRDefault="00C72E9A" w:rsidP="00576B14">
      <w:pPr>
        <w:tabs>
          <w:tab w:val="left" w:pos="7742"/>
        </w:tabs>
      </w:pPr>
      <w:r>
        <w:t>Para poder lograr culminar el sistema necesitamos recurrir a fuentes de ayuda por internet. La primera que implementamos fue la de Material Design</w:t>
      </w:r>
      <w:r w:rsidR="008E50C5">
        <w:t xml:space="preserve"> In XAML</w:t>
      </w:r>
      <w:r w:rsidR="00F668D2">
        <w:t xml:space="preserve">. </w:t>
      </w:r>
    </w:p>
    <w:p w:rsidR="008C1AAE" w:rsidRDefault="008C1AAE" w:rsidP="00576B14">
      <w:pPr>
        <w:tabs>
          <w:tab w:val="left" w:pos="7742"/>
        </w:tabs>
      </w:pPr>
    </w:p>
    <w:p w:rsidR="007B7BBB" w:rsidRDefault="00F668D2" w:rsidP="00576B14">
      <w:pPr>
        <w:tabs>
          <w:tab w:val="left" w:pos="7742"/>
        </w:tabs>
      </w:pPr>
      <w:hyperlink r:id="rId10" w:history="1">
        <w:r>
          <w:rPr>
            <w:rStyle w:val="Hipervnculo"/>
          </w:rPr>
          <w:t>http://materialdesigninxaml.net/</w:t>
        </w:r>
      </w:hyperlink>
    </w:p>
    <w:p w:rsidR="008C1AAE" w:rsidRDefault="008C1AAE" w:rsidP="00576B14">
      <w:pPr>
        <w:tabs>
          <w:tab w:val="left" w:pos="7742"/>
        </w:tabs>
      </w:pPr>
      <w:hyperlink r:id="rId11" w:history="1">
        <w:r>
          <w:rPr>
            <w:rStyle w:val="Hipervnculo"/>
          </w:rPr>
          <w:t>https://github.com/</w:t>
        </w:r>
      </w:hyperlink>
    </w:p>
    <w:p w:rsidR="00F668D2" w:rsidRDefault="006B3FC0" w:rsidP="00576B14">
      <w:pPr>
        <w:tabs>
          <w:tab w:val="left" w:pos="7742"/>
        </w:tabs>
      </w:pPr>
      <w:hyperlink r:id="rId12" w:history="1">
        <w:r>
          <w:rPr>
            <w:rStyle w:val="Hipervnculo"/>
          </w:rPr>
          <w:t>https://htmlcolorcodes.com/es/</w:t>
        </w:r>
      </w:hyperlink>
    </w:p>
    <w:p w:rsidR="00E02365" w:rsidRDefault="00E02365" w:rsidP="00576B14">
      <w:pPr>
        <w:tabs>
          <w:tab w:val="left" w:pos="7742"/>
        </w:tabs>
      </w:pPr>
      <w:hyperlink r:id="rId13" w:history="1">
        <w:r>
          <w:rPr>
            <w:rStyle w:val="Hipervnculo"/>
          </w:rPr>
          <w:t>https://www.youtube.com/watch?v=GssESSLEFP8</w:t>
        </w:r>
      </w:hyperlink>
    </w:p>
    <w:p w:rsidR="00E02365" w:rsidRDefault="00E02365" w:rsidP="00576B14">
      <w:pPr>
        <w:tabs>
          <w:tab w:val="left" w:pos="7742"/>
        </w:tabs>
      </w:pPr>
      <w:hyperlink r:id="rId14" w:history="1">
        <w:r>
          <w:rPr>
            <w:rStyle w:val="Hipervnculo"/>
          </w:rPr>
          <w:t>https://docs.microsoft.com/es-es/dotnet/framework/wpf/advanced/walkthrough-arranging-windows-forms-controls-in-wpf</w:t>
        </w:r>
      </w:hyperlink>
    </w:p>
    <w:p w:rsidR="00E02365" w:rsidRDefault="00A70544" w:rsidP="00576B14">
      <w:pPr>
        <w:tabs>
          <w:tab w:val="left" w:pos="7742"/>
        </w:tabs>
      </w:pPr>
      <w:hyperlink r:id="rId15" w:history="1">
        <w:r>
          <w:rPr>
            <w:rStyle w:val="Hipervnculo"/>
          </w:rPr>
          <w:t>https://docs.microsoft.com/es-es/dotnet/framework/wpf/advanced/layout</w:t>
        </w:r>
      </w:hyperlink>
    </w:p>
    <w:p w:rsidR="008C1AAE" w:rsidRDefault="008C1AAE" w:rsidP="00576B14">
      <w:pPr>
        <w:tabs>
          <w:tab w:val="left" w:pos="7742"/>
        </w:tabs>
      </w:pPr>
    </w:p>
    <w:sectPr w:rsidR="008C1AAE" w:rsidSect="006A5F48">
      <w:headerReference w:type="default" r:id="rId16"/>
      <w:footerReference w:type="default" r:id="rId17"/>
      <w:footerReference w:type="first" r:id="rId18"/>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DAB" w:rsidRDefault="00642DAB" w:rsidP="006B6475">
      <w:pPr>
        <w:spacing w:after="0" w:line="240" w:lineRule="auto"/>
      </w:pPr>
      <w:r>
        <w:separator/>
      </w:r>
    </w:p>
    <w:p w:rsidR="00642DAB" w:rsidRDefault="00642DAB"/>
    <w:p w:rsidR="00642DAB" w:rsidRDefault="00642DAB"/>
  </w:endnote>
  <w:endnote w:type="continuationSeparator" w:id="0">
    <w:p w:rsidR="00642DAB" w:rsidRDefault="00642DAB" w:rsidP="006B6475">
      <w:pPr>
        <w:spacing w:after="0" w:line="240" w:lineRule="auto"/>
      </w:pPr>
      <w:r>
        <w:continuationSeparator/>
      </w:r>
    </w:p>
    <w:p w:rsidR="00642DAB" w:rsidRDefault="00642DAB"/>
    <w:p w:rsidR="00642DAB" w:rsidRDefault="00642D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imHei">
    <w:altName w:val="Malgun Gothic Semilight"/>
    <w:panose1 w:val="02010600030101010101"/>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F5" w:rsidRDefault="00EE5EF5">
    <w:pPr>
      <w:tabs>
        <w:tab w:val="center" w:pos="4550"/>
        <w:tab w:val="left" w:pos="5818"/>
      </w:tabs>
      <w:ind w:right="260"/>
      <w:jc w:val="right"/>
      <w:rPr>
        <w:color w:val="2F2F2F" w:themeColor="text2" w:themeShade="80"/>
        <w:sz w:val="24"/>
        <w:szCs w:val="24"/>
      </w:rPr>
    </w:pPr>
    <w:r>
      <w:rPr>
        <w:color w:val="9E9E9E" w:themeColor="text2" w:themeTint="99"/>
        <w:spacing w:val="60"/>
        <w:sz w:val="24"/>
        <w:szCs w:val="24"/>
        <w:lang w:val="es-ES"/>
      </w:rPr>
      <w:t>Página</w:t>
    </w:r>
    <w:r>
      <w:rPr>
        <w:color w:val="9E9E9E" w:themeColor="text2" w:themeTint="99"/>
        <w:sz w:val="24"/>
        <w:szCs w:val="24"/>
        <w:lang w:val="es-ES"/>
      </w:rPr>
      <w:t xml:space="preserve"> </w:t>
    </w:r>
    <w:r>
      <w:rPr>
        <w:color w:val="464646" w:themeColor="text2" w:themeShade="BF"/>
        <w:sz w:val="24"/>
        <w:szCs w:val="24"/>
      </w:rPr>
      <w:fldChar w:fldCharType="begin"/>
    </w:r>
    <w:r>
      <w:rPr>
        <w:color w:val="464646" w:themeColor="text2" w:themeShade="BF"/>
        <w:sz w:val="24"/>
        <w:szCs w:val="24"/>
      </w:rPr>
      <w:instrText>PAGE   \* MERGEFORMAT</w:instrText>
    </w:r>
    <w:r>
      <w:rPr>
        <w:color w:val="464646" w:themeColor="text2" w:themeShade="BF"/>
        <w:sz w:val="24"/>
        <w:szCs w:val="24"/>
      </w:rPr>
      <w:fldChar w:fldCharType="separate"/>
    </w:r>
    <w:r w:rsidR="007F214B" w:rsidRPr="007F214B">
      <w:rPr>
        <w:noProof/>
        <w:color w:val="464646" w:themeColor="text2" w:themeShade="BF"/>
        <w:sz w:val="24"/>
        <w:szCs w:val="24"/>
        <w:lang w:val="es-ES"/>
      </w:rPr>
      <w:t>4</w:t>
    </w:r>
    <w:r>
      <w:rPr>
        <w:color w:val="464646" w:themeColor="text2" w:themeShade="BF"/>
        <w:sz w:val="24"/>
        <w:szCs w:val="24"/>
      </w:rPr>
      <w:fldChar w:fldCharType="end"/>
    </w:r>
    <w:r>
      <w:rPr>
        <w:color w:val="464646" w:themeColor="text2" w:themeShade="BF"/>
        <w:sz w:val="24"/>
        <w:szCs w:val="24"/>
        <w:lang w:val="es-ES"/>
      </w:rPr>
      <w:t xml:space="preserve"> | </w:t>
    </w:r>
    <w:r>
      <w:rPr>
        <w:color w:val="464646" w:themeColor="text2" w:themeShade="BF"/>
        <w:sz w:val="24"/>
        <w:szCs w:val="24"/>
      </w:rPr>
      <w:fldChar w:fldCharType="begin"/>
    </w:r>
    <w:r>
      <w:rPr>
        <w:color w:val="464646" w:themeColor="text2" w:themeShade="BF"/>
        <w:sz w:val="24"/>
        <w:szCs w:val="24"/>
      </w:rPr>
      <w:instrText>NUMPAGES  \* Arabic  \* MERGEFORMAT</w:instrText>
    </w:r>
    <w:r>
      <w:rPr>
        <w:color w:val="464646" w:themeColor="text2" w:themeShade="BF"/>
        <w:sz w:val="24"/>
        <w:szCs w:val="24"/>
      </w:rPr>
      <w:fldChar w:fldCharType="separate"/>
    </w:r>
    <w:r w:rsidR="007F214B" w:rsidRPr="007F214B">
      <w:rPr>
        <w:noProof/>
        <w:color w:val="464646" w:themeColor="text2" w:themeShade="BF"/>
        <w:sz w:val="24"/>
        <w:szCs w:val="24"/>
        <w:lang w:val="es-ES"/>
      </w:rPr>
      <w:t>6</w:t>
    </w:r>
    <w:r>
      <w:rPr>
        <w:color w:val="464646" w:themeColor="text2" w:themeShade="BF"/>
        <w:sz w:val="24"/>
        <w:szCs w:val="24"/>
      </w:rPr>
      <w:fldChar w:fldCharType="end"/>
    </w:r>
  </w:p>
  <w:p w:rsidR="00957460" w:rsidRDefault="0095746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DA" w:rsidRDefault="00C001DA">
    <w:pPr>
      <w:pStyle w:val="Piedepgina"/>
    </w:pPr>
    <w:r>
      <w:rPr>
        <w:noProof/>
        <w:lang w:val="en-US" w:eastAsia="en-US"/>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DAB" w:rsidRDefault="00642DAB" w:rsidP="006B6475">
      <w:pPr>
        <w:spacing w:after="0" w:line="240" w:lineRule="auto"/>
      </w:pPr>
      <w:r>
        <w:separator/>
      </w:r>
    </w:p>
    <w:p w:rsidR="00642DAB" w:rsidRDefault="00642DAB"/>
    <w:p w:rsidR="00642DAB" w:rsidRDefault="00642DAB"/>
  </w:footnote>
  <w:footnote w:type="continuationSeparator" w:id="0">
    <w:p w:rsidR="00642DAB" w:rsidRDefault="00642DAB" w:rsidP="006B6475">
      <w:pPr>
        <w:spacing w:after="0" w:line="240" w:lineRule="auto"/>
      </w:pPr>
      <w:r>
        <w:continuationSeparator/>
      </w:r>
    </w:p>
    <w:p w:rsidR="00642DAB" w:rsidRDefault="00642DAB"/>
    <w:p w:rsidR="00642DAB" w:rsidRDefault="00642D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001DA" w:rsidTr="006A5F48">
      <w:trPr>
        <w:trHeight w:val="516"/>
      </w:trPr>
      <w:tc>
        <w:tcPr>
          <w:tcW w:w="10001" w:type="dxa"/>
        </w:tcPr>
        <w:p w:rsidR="00C001DA" w:rsidRPr="00B35300" w:rsidRDefault="00BD4EA0" w:rsidP="00AE0282">
          <w:pPr>
            <w:pStyle w:val="Encabezado"/>
            <w:jc w:val="right"/>
            <w:rPr>
              <w:lang w:val="it-IT"/>
            </w:rPr>
          </w:pPr>
          <w:r w:rsidRPr="00E42FC7">
            <w:rPr>
              <w:noProof/>
              <w:lang w:val="en-US" w:eastAsia="en-US"/>
            </w:rPr>
            <w:drawing>
              <wp:anchor distT="0" distB="0" distL="114300" distR="114300" simplePos="0" relativeHeight="251672064" behindDoc="0" locked="0" layoutInCell="1" allowOverlap="1" wp14:anchorId="07E05023" wp14:editId="436F05F0">
                <wp:simplePos x="0" y="0"/>
                <wp:positionH relativeFrom="column">
                  <wp:posOffset>4758690</wp:posOffset>
                </wp:positionH>
                <wp:positionV relativeFrom="paragraph">
                  <wp:posOffset>-8146</wp:posOffset>
                </wp:positionV>
                <wp:extent cx="1614170" cy="229707"/>
                <wp:effectExtent l="0" t="0" r="5080" b="0"/>
                <wp:wrapNone/>
                <wp:docPr id="4" name="Picture 4"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9642" t="69610" r="21868" b="-3384"/>
                        <a:stretch/>
                      </pic:blipFill>
                      <pic:spPr bwMode="auto">
                        <a:xfrm flipH="1">
                          <a:off x="0" y="0"/>
                          <a:ext cx="1614170" cy="22970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001DA" w:rsidRPr="00A910A0" w:rsidTr="006A5F48">
      <w:trPr>
        <w:trHeight w:val="454"/>
      </w:trPr>
      <w:tc>
        <w:tcPr>
          <w:tcW w:w="10001" w:type="dxa"/>
        </w:tcPr>
        <w:p w:rsidR="00C001DA" w:rsidRPr="00A910A0" w:rsidRDefault="00BD4EA0" w:rsidP="006A5F48">
          <w:pPr>
            <w:pStyle w:val="Encabezado"/>
            <w:jc w:val="right"/>
            <w:rPr>
              <w:color w:val="FFFFFF" w:themeColor="background1"/>
              <w:lang w:val="it-IT"/>
            </w:rPr>
          </w:pPr>
          <w:r w:rsidRPr="00E42FC7">
            <w:rPr>
              <w:noProof/>
              <w:lang w:val="en-US" w:eastAsia="en-US"/>
            </w:rPr>
            <w:drawing>
              <wp:anchor distT="0" distB="0" distL="114300" distR="114300" simplePos="0" relativeHeight="251674112" behindDoc="0" locked="0" layoutInCell="1" allowOverlap="1" wp14:anchorId="15439D02" wp14:editId="5DEB20E1">
                <wp:simplePos x="0" y="0"/>
                <wp:positionH relativeFrom="column">
                  <wp:posOffset>6147752</wp:posOffset>
                </wp:positionH>
                <wp:positionV relativeFrom="paragraph">
                  <wp:posOffset>88692</wp:posOffset>
                </wp:positionV>
                <wp:extent cx="588645" cy="237490"/>
                <wp:effectExtent l="4128" t="0" r="6032" b="0"/>
                <wp:wrapNone/>
                <wp:docPr id="3" name="Picture 3" descr="C:\Users\60034810\Downloads\vintage_minimalist_art-wallpaper-2560x1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0034810\Downloads\vintage_minimalist_art-wallpaper-2560x1440.jpg"/>
                        <pic:cNvPicPr>
                          <a:picLocks noChangeAspect="1" noChangeArrowheads="1"/>
                        </pic:cNvPicPr>
                      </pic:nvPicPr>
                      <pic:blipFill rotWithShape="1">
                        <a:blip r:embed="rId1" cstate="print">
                          <a:clrChange>
                            <a:clrFrom>
                              <a:srgbClr val="1F1F1F"/>
                            </a:clrFrom>
                            <a:clrTo>
                              <a:srgbClr val="1F1F1F">
                                <a:alpha val="0"/>
                              </a:srgbClr>
                            </a:clrTo>
                          </a:clrChange>
                          <a:duotone>
                            <a:schemeClr val="accent3">
                              <a:shade val="45000"/>
                              <a:satMod val="135000"/>
                            </a:schemeClr>
                            <a:prstClr val="white"/>
                          </a:duotone>
                          <a:extLst>
                            <a:ext uri="{28A0092B-C50C-407E-A947-70E740481C1C}">
                              <a14:useLocalDpi xmlns:a14="http://schemas.microsoft.com/office/drawing/2010/main" val="0"/>
                            </a:ext>
                          </a:extLst>
                        </a:blip>
                        <a:srcRect l="311" t="37277" r="74647" b="27722"/>
                        <a:stretch/>
                      </pic:blipFill>
                      <pic:spPr bwMode="auto">
                        <a:xfrm rot="5400000" flipV="1">
                          <a:off x="0" y="0"/>
                          <a:ext cx="588645" cy="23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Arial" w:hAnsi="Arial" w:cs="Arial"/>
                <w:color w:val="F69200" w:themeColor="accent3"/>
                <w:sz w:val="26"/>
                <w:szCs w:val="26"/>
                <w:lang w:val="it-IT"/>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sidR="00F954C8">
                <w:rPr>
                  <w:rFonts w:ascii="Arial" w:hAnsi="Arial" w:cs="Arial"/>
                  <w:color w:val="F69200" w:themeColor="accent3"/>
                  <w:sz w:val="26"/>
                  <w:szCs w:val="26"/>
                  <w:lang w:val="it-IT"/>
                  <w14:textOutline w14:w="0" w14:cap="flat" w14:cmpd="sng" w14:algn="ctr">
                    <w14:noFill/>
                    <w14:prstDash w14:val="solid"/>
                    <w14:round/>
                  </w14:textOutline>
                </w:rPr>
                <w:t>Manual De Desarrollo Del Proyecto</w:t>
              </w:r>
            </w:sdtContent>
          </w:sdt>
        </w:p>
      </w:tc>
    </w:tr>
  </w:tbl>
  <w:p w:rsidR="00C001DA" w:rsidRDefault="00BD4EA0">
    <w:pPr>
      <w:pStyle w:val="Encabezado"/>
    </w:pPr>
    <w:r>
      <w:rPr>
        <w:noProof/>
        <w:lang w:val="en-US" w:eastAsia="en-US"/>
      </w:rPr>
      <mc:AlternateContent>
        <mc:Choice Requires="wps">
          <w:drawing>
            <wp:anchor distT="0" distB="0" distL="114300" distR="114300" simplePos="0" relativeHeight="251665920" behindDoc="0" locked="0" layoutInCell="1" allowOverlap="1" wp14:anchorId="205938B3" wp14:editId="19E0E027">
              <wp:simplePos x="0" y="0"/>
              <wp:positionH relativeFrom="column">
                <wp:posOffset>-387012</wp:posOffset>
              </wp:positionH>
              <wp:positionV relativeFrom="paragraph">
                <wp:posOffset>-808165</wp:posOffset>
              </wp:positionV>
              <wp:extent cx="71755" cy="10758549"/>
              <wp:effectExtent l="0" t="0" r="4445" b="5080"/>
              <wp:wrapNone/>
              <wp:docPr id="30" name="Rectangle 30"/>
              <wp:cNvGraphicFramePr/>
              <a:graphic xmlns:a="http://schemas.openxmlformats.org/drawingml/2006/main">
                <a:graphicData uri="http://schemas.microsoft.com/office/word/2010/wordprocessingShape">
                  <wps:wsp>
                    <wps:cNvSpPr/>
                    <wps:spPr>
                      <a:xfrm>
                        <a:off x="0" y="0"/>
                        <a:ext cx="71755" cy="1075854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A4AE" id="Rectangle 30" o:spid="_x0000_s1026" style="position:absolute;margin-left:-30.45pt;margin-top:-63.65pt;width:5.65pt;height:847.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" fillcolor="#d7e7f0 [660]" stroked="f" strokeweight="2pt"/>
          </w:pict>
        </mc:Fallback>
      </mc:AlternateContent>
    </w:r>
    <w:r>
      <w:rPr>
        <w:noProof/>
        <w:lang w:val="en-US" w:eastAsia="en-US"/>
      </w:rPr>
      <mc:AlternateContent>
        <mc:Choice Requires="wps">
          <w:drawing>
            <wp:anchor distT="0" distB="0" distL="114300" distR="114300" simplePos="0" relativeHeight="251664896" behindDoc="0" locked="0" layoutInCell="1" allowOverlap="1" wp14:anchorId="630409B0" wp14:editId="2CF496C1">
              <wp:simplePos x="0" y="0"/>
              <wp:positionH relativeFrom="column">
                <wp:posOffset>-505765</wp:posOffset>
              </wp:positionH>
              <wp:positionV relativeFrom="paragraph">
                <wp:posOffset>-831916</wp:posOffset>
              </wp:positionV>
              <wp:extent cx="168275" cy="10782300"/>
              <wp:effectExtent l="0" t="0" r="3175" b="0"/>
              <wp:wrapNone/>
              <wp:docPr id="28" name="Rectangle 28"/>
              <wp:cNvGraphicFramePr/>
              <a:graphic xmlns:a="http://schemas.openxmlformats.org/drawingml/2006/main">
                <a:graphicData uri="http://schemas.microsoft.com/office/word/2010/wordprocessingShape">
                  <wps:wsp>
                    <wps:cNvSpPr/>
                    <wps:spPr>
                      <a:xfrm>
                        <a:off x="0" y="0"/>
                        <a:ext cx="168275" cy="107823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505B" id="Rectangle 28" o:spid="_x0000_s1026" style="position:absolute;margin-left:-39.8pt;margin-top:-65.5pt;width:13.25pt;height:84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" fillcolor="#fec306 [3208]" stroked="f" strokeweight="2pt"/>
          </w:pict>
        </mc:Fallback>
      </mc:AlternateContent>
    </w:r>
    <w:r>
      <w:rPr>
        <w:noProof/>
        <w:lang w:val="en-US" w:eastAsia="en-US"/>
      </w:rPr>
      <mc:AlternateContent>
        <mc:Choice Requires="wps">
          <w:drawing>
            <wp:anchor distT="0" distB="0" distL="114300" distR="114300" simplePos="0" relativeHeight="251663872" behindDoc="0" locked="0" layoutInCell="1" allowOverlap="1" wp14:anchorId="3E484095" wp14:editId="74E25F21">
              <wp:simplePos x="0" y="0"/>
              <wp:positionH relativeFrom="column">
                <wp:posOffset>-683895</wp:posOffset>
              </wp:positionH>
              <wp:positionV relativeFrom="paragraph">
                <wp:posOffset>-831916</wp:posOffset>
              </wp:positionV>
              <wp:extent cx="360680" cy="10782795"/>
              <wp:effectExtent l="0" t="0" r="1270" b="0"/>
              <wp:wrapNone/>
              <wp:docPr id="27" name="Rectangle 27"/>
              <wp:cNvGraphicFramePr/>
              <a:graphic xmlns:a="http://schemas.openxmlformats.org/drawingml/2006/main">
                <a:graphicData uri="http://schemas.microsoft.com/office/word/2010/wordprocessingShape">
                  <wps:wsp>
                    <wps:cNvSpPr/>
                    <wps:spPr>
                      <a:xfrm>
                        <a:off x="0" y="0"/>
                        <a:ext cx="360680" cy="107827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92EFE" id="Rectangle 27" o:spid="_x0000_s1026" style="position:absolute;margin-left:-53.85pt;margin-top:-65.5pt;width:28.4pt;height:8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" fillcolor="#f69200 [3206]"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A7B2F"/>
    <w:multiLevelType w:val="hybridMultilevel"/>
    <w:tmpl w:val="7624D5D4"/>
    <w:lvl w:ilvl="0" w:tplc="34DC60F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pt-BR" w:vendorID="64" w:dllVersion="131078" w:nlCheck="1" w:checkStyle="0"/>
  <w:activeWritingStyle w:appName="MSWord" w:lang="es-AR" w:vendorID="64" w:dllVersion="131078" w:nlCheck="1" w:checkStyle="0"/>
  <w:activeWritingStyle w:appName="MSWord" w:lang="es-HN" w:vendorID="64" w:dllVersion="131078" w:nlCheck="1" w:checkStyle="0"/>
  <w:activeWritingStyle w:appName="MSWord" w:lang="es-ES" w:vendorID="64" w:dllVersion="131078"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51"/>
    <w:rsid w:val="00031493"/>
    <w:rsid w:val="00033052"/>
    <w:rsid w:val="000354C5"/>
    <w:rsid w:val="0008465E"/>
    <w:rsid w:val="0008470B"/>
    <w:rsid w:val="000A7EB1"/>
    <w:rsid w:val="000C058D"/>
    <w:rsid w:val="000E46A3"/>
    <w:rsid w:val="000F3637"/>
    <w:rsid w:val="00113FEF"/>
    <w:rsid w:val="00134E19"/>
    <w:rsid w:val="00165CFA"/>
    <w:rsid w:val="00185754"/>
    <w:rsid w:val="001C439E"/>
    <w:rsid w:val="002010B1"/>
    <w:rsid w:val="00215F5A"/>
    <w:rsid w:val="00217B73"/>
    <w:rsid w:val="002208D9"/>
    <w:rsid w:val="00221232"/>
    <w:rsid w:val="0025094C"/>
    <w:rsid w:val="0027361D"/>
    <w:rsid w:val="0029176E"/>
    <w:rsid w:val="002B4017"/>
    <w:rsid w:val="002D54F1"/>
    <w:rsid w:val="00304073"/>
    <w:rsid w:val="003059E5"/>
    <w:rsid w:val="003140BE"/>
    <w:rsid w:val="003318B7"/>
    <w:rsid w:val="003319B2"/>
    <w:rsid w:val="00345CB9"/>
    <w:rsid w:val="003D3BEF"/>
    <w:rsid w:val="00415D77"/>
    <w:rsid w:val="00432F7D"/>
    <w:rsid w:val="00447106"/>
    <w:rsid w:val="004569D3"/>
    <w:rsid w:val="00487322"/>
    <w:rsid w:val="0049523E"/>
    <w:rsid w:val="004A5314"/>
    <w:rsid w:val="004B2C65"/>
    <w:rsid w:val="004D57B2"/>
    <w:rsid w:val="0053624F"/>
    <w:rsid w:val="00546DCC"/>
    <w:rsid w:val="00553954"/>
    <w:rsid w:val="00576B14"/>
    <w:rsid w:val="005A4047"/>
    <w:rsid w:val="005C6A62"/>
    <w:rsid w:val="005D43A9"/>
    <w:rsid w:val="005E008D"/>
    <w:rsid w:val="005F5700"/>
    <w:rsid w:val="00613AEA"/>
    <w:rsid w:val="00615C25"/>
    <w:rsid w:val="00637089"/>
    <w:rsid w:val="00642DAB"/>
    <w:rsid w:val="006571B0"/>
    <w:rsid w:val="00657418"/>
    <w:rsid w:val="006915EC"/>
    <w:rsid w:val="006A26C8"/>
    <w:rsid w:val="006A5F48"/>
    <w:rsid w:val="006B3FC0"/>
    <w:rsid w:val="006B4A43"/>
    <w:rsid w:val="006B6475"/>
    <w:rsid w:val="006D29E1"/>
    <w:rsid w:val="006D7E88"/>
    <w:rsid w:val="007425C0"/>
    <w:rsid w:val="00751268"/>
    <w:rsid w:val="007742DF"/>
    <w:rsid w:val="00785632"/>
    <w:rsid w:val="007B7BBB"/>
    <w:rsid w:val="007D01F7"/>
    <w:rsid w:val="007D5072"/>
    <w:rsid w:val="007F214B"/>
    <w:rsid w:val="00816E5B"/>
    <w:rsid w:val="0086428F"/>
    <w:rsid w:val="008A6151"/>
    <w:rsid w:val="008A6BEB"/>
    <w:rsid w:val="008C1AAE"/>
    <w:rsid w:val="008D12FE"/>
    <w:rsid w:val="008E50C5"/>
    <w:rsid w:val="008F1CFF"/>
    <w:rsid w:val="008F68CD"/>
    <w:rsid w:val="00923642"/>
    <w:rsid w:val="00926740"/>
    <w:rsid w:val="00934525"/>
    <w:rsid w:val="00952096"/>
    <w:rsid w:val="00957460"/>
    <w:rsid w:val="00983878"/>
    <w:rsid w:val="009A1770"/>
    <w:rsid w:val="009A69B7"/>
    <w:rsid w:val="009B42D2"/>
    <w:rsid w:val="009D6F39"/>
    <w:rsid w:val="009F350A"/>
    <w:rsid w:val="00A06702"/>
    <w:rsid w:val="00A268AA"/>
    <w:rsid w:val="00A31053"/>
    <w:rsid w:val="00A40FB8"/>
    <w:rsid w:val="00A42F53"/>
    <w:rsid w:val="00A70544"/>
    <w:rsid w:val="00A74518"/>
    <w:rsid w:val="00A8046A"/>
    <w:rsid w:val="00A910A0"/>
    <w:rsid w:val="00AA7A46"/>
    <w:rsid w:val="00AB4BE4"/>
    <w:rsid w:val="00AC65EB"/>
    <w:rsid w:val="00AE0282"/>
    <w:rsid w:val="00B04025"/>
    <w:rsid w:val="00B2163C"/>
    <w:rsid w:val="00B23251"/>
    <w:rsid w:val="00B24233"/>
    <w:rsid w:val="00B35300"/>
    <w:rsid w:val="00B457D8"/>
    <w:rsid w:val="00B636DE"/>
    <w:rsid w:val="00BA33D1"/>
    <w:rsid w:val="00BA3EEF"/>
    <w:rsid w:val="00BD1CC5"/>
    <w:rsid w:val="00BD4EA0"/>
    <w:rsid w:val="00BF4B6A"/>
    <w:rsid w:val="00C001DA"/>
    <w:rsid w:val="00C37DF7"/>
    <w:rsid w:val="00C7196C"/>
    <w:rsid w:val="00C72E9A"/>
    <w:rsid w:val="00C926AF"/>
    <w:rsid w:val="00CB560F"/>
    <w:rsid w:val="00CC717C"/>
    <w:rsid w:val="00CD5596"/>
    <w:rsid w:val="00CE3C4F"/>
    <w:rsid w:val="00D408A4"/>
    <w:rsid w:val="00D42E04"/>
    <w:rsid w:val="00D510B0"/>
    <w:rsid w:val="00D564EE"/>
    <w:rsid w:val="00D9420E"/>
    <w:rsid w:val="00DB16B2"/>
    <w:rsid w:val="00E01EC1"/>
    <w:rsid w:val="00E02365"/>
    <w:rsid w:val="00E42FC7"/>
    <w:rsid w:val="00E65350"/>
    <w:rsid w:val="00E9533F"/>
    <w:rsid w:val="00EA1C24"/>
    <w:rsid w:val="00ED113E"/>
    <w:rsid w:val="00EE5EF5"/>
    <w:rsid w:val="00F1280F"/>
    <w:rsid w:val="00F22E5A"/>
    <w:rsid w:val="00F23F7E"/>
    <w:rsid w:val="00F26FC4"/>
    <w:rsid w:val="00F376B7"/>
    <w:rsid w:val="00F45ED1"/>
    <w:rsid w:val="00F4776B"/>
    <w:rsid w:val="00F668D2"/>
    <w:rsid w:val="00F73A60"/>
    <w:rsid w:val="00F873AA"/>
    <w:rsid w:val="00F92E05"/>
    <w:rsid w:val="00F954C8"/>
    <w:rsid w:val="00FA2996"/>
    <w:rsid w:val="00FA397F"/>
    <w:rsid w:val="00FC2AD3"/>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8FAE9"/>
  <w15:docId w15:val="{2C5C68FA-1F3C-4248-BE30-77EEB724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E1EA9F" w:themeColor="accent2" w:themeTint="66"/>
      </w:pBdr>
      <w:spacing w:before="480" w:after="240"/>
      <w:outlineLvl w:val="0"/>
    </w:pPr>
    <w:rPr>
      <w:rFonts w:eastAsiaTheme="majorEastAsia" w:cstheme="majorBidi"/>
      <w:b/>
      <w:bCs/>
      <w:color w:val="FEC306"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A6B727"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B881D"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A6B727"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FEC306"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A6B727"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B881D"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F59E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B881D"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B881D"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A6B727"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A6B727"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A6B727" w:themeColor="accent2"/>
      <w:spacing w:val="15"/>
      <w:sz w:val="24"/>
      <w:szCs w:val="24"/>
    </w:rPr>
  </w:style>
  <w:style w:type="character" w:styleId="nfasisintenso">
    <w:name w:val="Intense Emphasis"/>
    <w:basedOn w:val="Fuentedeprrafopredeter"/>
    <w:uiPriority w:val="21"/>
    <w:qFormat/>
    <w:rsid w:val="006A5F48"/>
    <w:rPr>
      <w:b/>
      <w:bCs/>
      <w:i/>
      <w:iCs/>
      <w:color w:val="F69200" w:themeColor="accent3"/>
    </w:rPr>
  </w:style>
  <w:style w:type="paragraph" w:styleId="Prrafodelista">
    <w:name w:val="List Paragraph"/>
    <w:basedOn w:val="Normal"/>
    <w:uiPriority w:val="34"/>
    <w:qFormat/>
    <w:rsid w:val="00EE5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GssESSLEFP8"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tmlcolorcodes.com/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5" Type="http://schemas.openxmlformats.org/officeDocument/2006/relationships/settings" Target="settings.xml"/><Relationship Id="rId15" Type="http://schemas.openxmlformats.org/officeDocument/2006/relationships/hyperlink" Target="https://docs.microsoft.com/es-es/dotnet/framework/wpf/advanced/layout" TargetMode="External"/><Relationship Id="rId10" Type="http://schemas.openxmlformats.org/officeDocument/2006/relationships/hyperlink" Target="http://materialdesigninxaml.ne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microsoft.com/es-es/dotnet/framework/wpf/advanced/walkthrough-arranging-windows-forms-controls-in-wp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20APACHE%20PRO\Desktop\Manual%20De%20Desarrollo%20Del%20Proyecto.docx.dotx" TargetMode="External"/></Relationships>
</file>

<file path=word/theme/theme1.xml><?xml version="1.0" encoding="utf-8"?>
<a:theme xmlns:a="http://schemas.openxmlformats.org/drawingml/2006/main" name="Tema de Offic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DDAFA-D746-49D9-859E-8CCEBC96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Desarrollo Del Proyecto.docx</Template>
  <TotalTime>73</TotalTime>
  <Pages>6</Pages>
  <Words>726</Words>
  <Characters>4144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Desarrollo Del Proyecto</vt:lpstr>
      <vt:lpstr>Valor Creativo</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Desarrollo Del Proyecto</dc:title>
  <dc:subject>Autores: Cristiand Claros y Oscar Benites</dc:subject>
  <dc:creator>MSI APACHE PRO</dc:creator>
  <cp:lastModifiedBy>claros007@outlook.com</cp:lastModifiedBy>
  <cp:revision>12</cp:revision>
  <dcterms:created xsi:type="dcterms:W3CDTF">2019-07-15T08:05:00Z</dcterms:created>
  <dcterms:modified xsi:type="dcterms:W3CDTF">2019-07-15T17:35:00Z</dcterms:modified>
</cp:coreProperties>
</file>